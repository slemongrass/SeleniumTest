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B0" w:rsidRPr="007D5018" w:rsidRDefault="000455DD" w:rsidP="00320DA4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 w:hint="eastAsia"/>
          <w:sz w:val="22"/>
          <w:szCs w:val="22"/>
          <w:lang w:eastAsia="zh-CN"/>
        </w:rPr>
        <w:t>概要</w:t>
      </w:r>
    </w:p>
    <w:p w:rsidR="00947DAA" w:rsidRPr="007D5018" w:rsidRDefault="00947DAA" w:rsidP="00947DAA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对于以下情况</w:t>
      </w:r>
      <w:r w:rsidRPr="007D5018">
        <w:rPr>
          <w:rFonts w:eastAsia="FangSong" w:hint="eastAsia"/>
          <w:lang w:eastAsia="zh-CN"/>
        </w:rPr>
        <w:t>,</w:t>
      </w:r>
      <w:r w:rsidRPr="007D5018">
        <w:rPr>
          <w:rFonts w:eastAsia="FangSong" w:hint="eastAsia"/>
          <w:lang w:eastAsia="zh-CN"/>
        </w:rPr>
        <w:t>可以构建</w:t>
      </w:r>
      <w:r w:rsidRPr="007D5018">
        <w:rPr>
          <w:rFonts w:eastAsia="FangSong"/>
          <w:lang w:eastAsia="zh-CN"/>
        </w:rPr>
        <w:t>Selenium Grid</w:t>
      </w:r>
      <w:r w:rsidRPr="007D5018">
        <w:rPr>
          <w:rFonts w:eastAsia="FangSong" w:hint="eastAsia"/>
          <w:lang w:eastAsia="zh-CN"/>
        </w:rPr>
        <w:t>环境进行测试。</w:t>
      </w:r>
    </w:p>
    <w:p w:rsidR="00947DAA" w:rsidRPr="007D5018" w:rsidRDefault="00947DAA" w:rsidP="00947DAA">
      <w:pPr>
        <w:pStyle w:val="af2"/>
        <w:numPr>
          <w:ilvl w:val="0"/>
          <w:numId w:val="12"/>
        </w:numPr>
        <w:ind w:leftChars="0"/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利用多个浏览器进行测试</w:t>
      </w:r>
    </w:p>
    <w:p w:rsidR="00947DAA" w:rsidRPr="007D5018" w:rsidRDefault="00947DAA" w:rsidP="00947DAA">
      <w:pPr>
        <w:pStyle w:val="af2"/>
        <w:numPr>
          <w:ilvl w:val="0"/>
          <w:numId w:val="12"/>
        </w:numPr>
        <w:ind w:leftChars="0"/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利用多个</w:t>
      </w:r>
      <w:r w:rsidRPr="007D5018">
        <w:rPr>
          <w:rFonts w:eastAsia="FangSong"/>
          <w:lang w:eastAsia="zh-CN"/>
        </w:rPr>
        <w:t>Selenium Server</w:t>
      </w:r>
      <w:r w:rsidRPr="007D5018">
        <w:rPr>
          <w:rFonts w:eastAsia="FangSong" w:hint="eastAsia"/>
          <w:lang w:eastAsia="zh-CN"/>
        </w:rPr>
        <w:t>执行测试</w:t>
      </w:r>
      <w:r w:rsidRPr="007D5018">
        <w:rPr>
          <w:rFonts w:eastAsia="FangSong" w:hint="eastAsia"/>
          <w:lang w:eastAsia="zh-CN"/>
        </w:rPr>
        <w:t>,</w:t>
      </w:r>
      <w:r w:rsidRPr="007D5018">
        <w:rPr>
          <w:rFonts w:eastAsia="FangSong" w:hint="eastAsia"/>
          <w:lang w:eastAsia="zh-CN"/>
        </w:rPr>
        <w:t>以便分散负荷</w:t>
      </w:r>
    </w:p>
    <w:p w:rsidR="00320DA4" w:rsidRPr="007D5018" w:rsidRDefault="00947DAA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>接下来，我们使用</w:t>
      </w:r>
      <w:proofErr w:type="spellStart"/>
      <w:r w:rsidRPr="007D5018">
        <w:rPr>
          <w:rFonts w:eastAsia="FangSong"/>
        </w:rPr>
        <w:t>Docker</w:t>
      </w:r>
      <w:proofErr w:type="spellEnd"/>
      <w:r w:rsidRPr="007D5018">
        <w:rPr>
          <w:rFonts w:eastAsia="FangSong"/>
        </w:rPr>
        <w:t xml:space="preserve"> ( </w:t>
      </w:r>
      <w:proofErr w:type="spellStart"/>
      <w:r w:rsidRPr="007D5018">
        <w:rPr>
          <w:rFonts w:eastAsia="FangSong"/>
        </w:rPr>
        <w:t>docker</w:t>
      </w:r>
      <w:proofErr w:type="spellEnd"/>
      <w:r w:rsidRPr="007D5018">
        <w:rPr>
          <w:rFonts w:eastAsia="FangSong"/>
        </w:rPr>
        <w:t>-compose )</w:t>
      </w:r>
      <w:r w:rsidRPr="007D5018">
        <w:rPr>
          <w:rFonts w:eastAsia="FangSong" w:hint="eastAsia"/>
        </w:rPr>
        <w:t>简单地记载构筑</w:t>
      </w:r>
      <w:r w:rsidRPr="007D5018">
        <w:rPr>
          <w:rFonts w:eastAsia="FangSong"/>
        </w:rPr>
        <w:t>Selenium Grid</w:t>
      </w:r>
      <w:r w:rsidRPr="007D5018">
        <w:rPr>
          <w:rFonts w:eastAsia="FangSong" w:hint="eastAsia"/>
        </w:rPr>
        <w:t>环境的步骤</w:t>
      </w:r>
      <w:r w:rsidRPr="007D5018">
        <w:rPr>
          <w:rFonts w:eastAsia="FangSong" w:hint="eastAsia"/>
          <w:lang w:eastAsia="zh-CN"/>
        </w:rPr>
        <w:t>。</w:t>
      </w:r>
    </w:p>
    <w:p w:rsidR="00947DAA" w:rsidRPr="007D5018" w:rsidRDefault="00947DAA" w:rsidP="00320DA4">
      <w:pPr>
        <w:rPr>
          <w:rFonts w:eastAsia="FangSong"/>
          <w:lang w:eastAsia="zh-CN"/>
        </w:rPr>
      </w:pPr>
    </w:p>
    <w:p w:rsidR="00B12266" w:rsidRPr="007D5018" w:rsidRDefault="000455DD" w:rsidP="00B12266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/>
          <w:sz w:val="22"/>
          <w:szCs w:val="22"/>
          <w:lang w:eastAsia="zh-CN"/>
        </w:rPr>
        <w:t>S</w:t>
      </w:r>
      <w:r w:rsidRPr="007D5018">
        <w:rPr>
          <w:rFonts w:ascii="Century" w:eastAsia="FangSong" w:hAnsi="Century" w:hint="eastAsia"/>
          <w:sz w:val="22"/>
          <w:szCs w:val="22"/>
          <w:lang w:eastAsia="zh-CN"/>
        </w:rPr>
        <w:t>erver</w:t>
      </w:r>
      <w:r w:rsidRPr="007D5018">
        <w:rPr>
          <w:rFonts w:ascii="Century" w:eastAsia="FangSong" w:hAnsi="Century" w:hint="eastAsia"/>
          <w:sz w:val="22"/>
          <w:szCs w:val="22"/>
          <w:lang w:eastAsia="zh-CN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320DA4" w:rsidRPr="007D5018" w:rsidTr="00320DA4">
        <w:tc>
          <w:tcPr>
            <w:tcW w:w="9836" w:type="dxa"/>
          </w:tcPr>
          <w:p w:rsidR="00320DA4" w:rsidRPr="007D5018" w:rsidRDefault="00320DA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cat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/centos-release</w:t>
            </w:r>
          </w:p>
          <w:p w:rsidR="00320DA4" w:rsidRPr="007D5018" w:rsidRDefault="00320DA4" w:rsidP="00320DA4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/>
              </w:rPr>
              <w:t>CentOS</w:t>
            </w:r>
            <w:proofErr w:type="spellEnd"/>
            <w:r w:rsidRPr="007D5018">
              <w:rPr>
                <w:rFonts w:eastAsia="FangSong"/>
              </w:rPr>
              <w:t xml:space="preserve"> Linux release 7.5.1804 (Core)</w:t>
            </w:r>
          </w:p>
          <w:p w:rsidR="00320DA4" w:rsidRPr="007D5018" w:rsidRDefault="00320DA4" w:rsidP="00320DA4">
            <w:pPr>
              <w:rPr>
                <w:rFonts w:eastAsia="FangSong"/>
              </w:rPr>
            </w:pPr>
          </w:p>
          <w:p w:rsidR="00320DA4" w:rsidRPr="007D5018" w:rsidRDefault="00320DA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uname</w:t>
            </w:r>
            <w:proofErr w:type="spellEnd"/>
            <w:r w:rsidRPr="007D5018">
              <w:rPr>
                <w:rFonts w:eastAsia="FangSong"/>
              </w:rPr>
              <w:t xml:space="preserve"> -r</w:t>
            </w:r>
          </w:p>
          <w:p w:rsidR="00320DA4" w:rsidRPr="007D5018" w:rsidRDefault="00320DA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3.10.0-862.14.4.el7.x86_64</w:t>
            </w:r>
          </w:p>
          <w:p w:rsidR="001028AF" w:rsidRPr="007D5018" w:rsidRDefault="001028AF" w:rsidP="00320DA4">
            <w:pPr>
              <w:rPr>
                <w:rFonts w:eastAsia="FangSong"/>
              </w:rPr>
            </w:pPr>
          </w:p>
          <w:p w:rsidR="001028AF" w:rsidRPr="007D5018" w:rsidRDefault="001028AF" w:rsidP="001028A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-v</w:t>
            </w:r>
          </w:p>
          <w:p w:rsidR="001028AF" w:rsidRPr="007D5018" w:rsidRDefault="001028AF" w:rsidP="00597375">
            <w:pPr>
              <w:tabs>
                <w:tab w:val="left" w:pos="6895"/>
              </w:tabs>
              <w:rPr>
                <w:rFonts w:eastAsia="FangSong"/>
              </w:rPr>
            </w:pP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version 18.09.0, build 4d60db4</w:t>
            </w:r>
          </w:p>
          <w:p w:rsidR="001028AF" w:rsidRPr="007D5018" w:rsidRDefault="001028AF" w:rsidP="001028AF">
            <w:pPr>
              <w:rPr>
                <w:rFonts w:eastAsia="FangSong"/>
              </w:rPr>
            </w:pPr>
          </w:p>
          <w:p w:rsidR="001028AF" w:rsidRPr="007D5018" w:rsidRDefault="001028AF" w:rsidP="001028A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>-compose -v</w:t>
            </w:r>
          </w:p>
          <w:p w:rsidR="001028AF" w:rsidRPr="007D5018" w:rsidRDefault="001028AF" w:rsidP="001028AF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>-compose version 1.23.1, build b02f130</w:t>
            </w:r>
          </w:p>
          <w:p w:rsidR="001028AF" w:rsidRPr="007D5018" w:rsidRDefault="001028AF" w:rsidP="001028AF">
            <w:pPr>
              <w:rPr>
                <w:rFonts w:eastAsia="FangSong"/>
              </w:rPr>
            </w:pPr>
          </w:p>
          <w:p w:rsidR="001028AF" w:rsidRPr="007D5018" w:rsidRDefault="001028AF" w:rsidP="001028A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pip -V</w:t>
            </w:r>
          </w:p>
          <w:p w:rsidR="000C6403" w:rsidRPr="007D5018" w:rsidRDefault="001028AF" w:rsidP="000C640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pip 18.1 from /</w:t>
            </w:r>
            <w:proofErr w:type="spellStart"/>
            <w:r w:rsidRPr="007D5018">
              <w:rPr>
                <w:rFonts w:eastAsia="FangSong"/>
              </w:rPr>
              <w:t>usr</w:t>
            </w:r>
            <w:proofErr w:type="spellEnd"/>
            <w:r w:rsidRPr="007D5018">
              <w:rPr>
                <w:rFonts w:eastAsia="FangSong"/>
              </w:rPr>
              <w:t>/lib/python2.7/site-packages/pip (python 2.7)</w:t>
            </w:r>
          </w:p>
        </w:tc>
      </w:tr>
    </w:tbl>
    <w:p w:rsidR="00320DA4" w:rsidRPr="007D5018" w:rsidRDefault="00320DA4" w:rsidP="00320DA4">
      <w:pPr>
        <w:rPr>
          <w:rFonts w:eastAsia="FangSong"/>
        </w:rPr>
      </w:pPr>
    </w:p>
    <w:p w:rsidR="009359A5" w:rsidRPr="007D5018" w:rsidRDefault="009359A5" w:rsidP="009359A5">
      <w:pPr>
        <w:pStyle w:val="1"/>
        <w:rPr>
          <w:rFonts w:ascii="Century" w:eastAsia="FangSong" w:hAnsi="Century"/>
          <w:sz w:val="22"/>
          <w:szCs w:val="22"/>
          <w:lang w:eastAsia="zh-CN"/>
        </w:rPr>
      </w:pPr>
      <w:r w:rsidRPr="007D5018">
        <w:rPr>
          <w:rFonts w:ascii="Century" w:eastAsia="FangSong" w:hAnsi="Century" w:hint="eastAsia"/>
          <w:sz w:val="22"/>
          <w:szCs w:val="22"/>
          <w:lang w:eastAsia="zh-CN"/>
        </w:rPr>
        <w:t>Proxy</w:t>
      </w:r>
      <w:r w:rsidR="007B1A2A" w:rsidRPr="007D5018">
        <w:rPr>
          <w:rFonts w:ascii="Century" w:eastAsia="FangSong" w:hAnsi="Century"/>
          <w:sz w:val="22"/>
          <w:szCs w:val="22"/>
          <w:lang w:eastAsia="zh-CN"/>
        </w:rPr>
        <w:t xml:space="preserve"> </w:t>
      </w:r>
      <w:r w:rsidR="007B1A2A" w:rsidRPr="007D5018">
        <w:rPr>
          <w:rFonts w:ascii="Century" w:eastAsia="FangSong" w:hAnsi="Century" w:hint="eastAsia"/>
          <w:sz w:val="22"/>
          <w:szCs w:val="22"/>
          <w:lang w:eastAsia="zh-CN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8153"/>
      </w:tblGrid>
      <w:tr w:rsidR="009359A5" w:rsidRPr="007D5018" w:rsidTr="009359A5">
        <w:tc>
          <w:tcPr>
            <w:tcW w:w="1809" w:type="dxa"/>
          </w:tcPr>
          <w:p w:rsidR="009359A5" w:rsidRPr="007D5018" w:rsidRDefault="009359A5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>yum</w:t>
            </w:r>
          </w:p>
        </w:tc>
        <w:tc>
          <w:tcPr>
            <w:tcW w:w="8027" w:type="dxa"/>
          </w:tcPr>
          <w:p w:rsidR="00390F5A" w:rsidRPr="007D5018" w:rsidRDefault="00EB3010" w:rsidP="00320DA4">
            <w:pPr>
              <w:rPr>
                <w:rFonts w:eastAsia="FangSong"/>
                <w:lang w:eastAsia="zh-CN"/>
              </w:rPr>
            </w:pPr>
            <w:r w:rsidRPr="007D5018">
              <w:rPr>
                <w:rFonts w:eastAsia="FangSong" w:hint="eastAsia"/>
                <w:lang w:eastAsia="zh-CN"/>
              </w:rPr>
              <w:t>如果使用</w:t>
            </w:r>
            <w:r w:rsidR="00390F5A" w:rsidRPr="007D5018">
              <w:rPr>
                <w:rFonts w:eastAsia="FangSong" w:hint="eastAsia"/>
                <w:lang w:eastAsia="zh-CN"/>
              </w:rPr>
              <w:t>代理服务器</w:t>
            </w:r>
            <w:r w:rsidRPr="007D5018">
              <w:rPr>
                <w:rFonts w:eastAsia="FangSong" w:hint="eastAsia"/>
                <w:lang w:eastAsia="zh-CN"/>
              </w:rPr>
              <w:t>连接网络</w:t>
            </w:r>
            <w:r w:rsidR="00390F5A" w:rsidRPr="007D5018">
              <w:rPr>
                <w:rFonts w:eastAsia="FangSong" w:hint="eastAsia"/>
                <w:lang w:eastAsia="zh-CN"/>
              </w:rPr>
              <w:t>，需要</w:t>
            </w:r>
            <w:r w:rsidRPr="007D5018">
              <w:rPr>
                <w:rFonts w:eastAsia="FangSong" w:hint="eastAsia"/>
                <w:lang w:eastAsia="zh-CN"/>
              </w:rPr>
              <w:t>进行以下设置</w:t>
            </w:r>
            <w:r w:rsidR="00390F5A" w:rsidRPr="007D5018">
              <w:rPr>
                <w:rFonts w:eastAsia="FangSong" w:hint="eastAsia"/>
                <w:lang w:eastAsia="zh-CN"/>
              </w:rPr>
              <w:t>。</w:t>
            </w:r>
          </w:p>
          <w:p w:rsidR="009359A5" w:rsidRPr="007D5018" w:rsidRDefault="001A5274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r w:rsidRPr="007D5018">
              <w:rPr>
                <w:rFonts w:eastAsia="FangSong" w:hint="eastAsia"/>
              </w:rPr>
              <w:t xml:space="preserve">vi </w:t>
            </w:r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yum.conf</w:t>
            </w:r>
            <w:proofErr w:type="spellEnd"/>
          </w:p>
          <w:p w:rsidR="001A5274" w:rsidRPr="007D5018" w:rsidRDefault="001A5274" w:rsidP="00320DA4">
            <w:pPr>
              <w:rPr>
                <w:rFonts w:eastAsia="FangSong"/>
                <w:lang w:eastAsia="zh-CN"/>
              </w:rPr>
            </w:pPr>
          </w:p>
          <w:p w:rsidR="001A5274" w:rsidRPr="007D5018" w:rsidRDefault="001A5274" w:rsidP="00390F5A">
            <w:pPr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</w:rPr>
              <w:t>proxy=http://</w:t>
            </w:r>
            <w:r w:rsidR="00390F5A" w:rsidRPr="007D5018">
              <w:rPr>
                <w:rFonts w:eastAsia="FangSong" w:hint="eastAsia"/>
                <w:lang w:eastAsia="zh-CN"/>
              </w:rPr>
              <w:t>*.*.*.*</w:t>
            </w:r>
            <w:r w:rsidRPr="007D5018">
              <w:rPr>
                <w:rFonts w:eastAsia="FangSong"/>
              </w:rPr>
              <w:t>:</w:t>
            </w:r>
            <w:r w:rsidR="00390F5A" w:rsidRPr="007D5018">
              <w:rPr>
                <w:rFonts w:eastAsia="FangSong" w:hint="eastAsia"/>
                <w:lang w:eastAsia="zh-CN"/>
              </w:rPr>
              <w:t>*</w:t>
            </w:r>
          </w:p>
        </w:tc>
      </w:tr>
      <w:tr w:rsidR="009359A5" w:rsidRPr="007D5018" w:rsidTr="009359A5">
        <w:tc>
          <w:tcPr>
            <w:tcW w:w="1809" w:type="dxa"/>
          </w:tcPr>
          <w:p w:rsidR="009359A5" w:rsidRPr="007D5018" w:rsidRDefault="001A5274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>全体</w:t>
            </w:r>
          </w:p>
        </w:tc>
        <w:tc>
          <w:tcPr>
            <w:tcW w:w="8027" w:type="dxa"/>
          </w:tcPr>
          <w:p w:rsidR="008A353B" w:rsidRPr="007D5018" w:rsidRDefault="008A353B" w:rsidP="008A353B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vim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/profile</w:t>
            </w:r>
          </w:p>
          <w:p w:rsidR="009359A5" w:rsidRPr="007D5018" w:rsidRDefault="001A5274" w:rsidP="00320DA4">
            <w:pPr>
              <w:rPr>
                <w:rFonts w:eastAsia="FangSong"/>
                <w:lang w:eastAsia="zh-CN"/>
              </w:rPr>
            </w:pPr>
            <w:proofErr w:type="gramStart"/>
            <w:r w:rsidRPr="007D5018">
              <w:rPr>
                <w:rFonts w:eastAsia="FangSong"/>
              </w:rPr>
              <w:t>export</w:t>
            </w:r>
            <w:proofErr w:type="gramEnd"/>
            <w:r w:rsidRPr="007D5018">
              <w:rPr>
                <w:rFonts w:eastAsia="FangSong"/>
              </w:rPr>
              <w:t xml:space="preserve"> </w:t>
            </w:r>
            <w:proofErr w:type="spellStart"/>
            <w:r w:rsidRPr="007D5018">
              <w:rPr>
                <w:rFonts w:eastAsia="FangSong"/>
              </w:rPr>
              <w:t>http_proxy</w:t>
            </w:r>
            <w:proofErr w:type="spellEnd"/>
            <w:r w:rsidRPr="007D5018">
              <w:rPr>
                <w:rFonts w:eastAsia="FangSong"/>
              </w:rPr>
              <w:t>=</w:t>
            </w:r>
            <w:r w:rsidR="002A3342" w:rsidRPr="007D5018">
              <w:rPr>
                <w:rFonts w:eastAsia="FangSong"/>
              </w:rPr>
              <w:t>http://</w:t>
            </w:r>
            <w:r w:rsidR="002A3342" w:rsidRPr="007D5018">
              <w:rPr>
                <w:rFonts w:eastAsia="FangSong" w:hint="eastAsia"/>
                <w:lang w:eastAsia="zh-CN"/>
              </w:rPr>
              <w:t>*.*.*.*</w:t>
            </w:r>
            <w:r w:rsidR="002A3342" w:rsidRPr="007D5018">
              <w:rPr>
                <w:rFonts w:eastAsia="FangSong"/>
              </w:rPr>
              <w:t>:</w:t>
            </w:r>
            <w:r w:rsidR="002A3342" w:rsidRPr="007D5018">
              <w:rPr>
                <w:rFonts w:eastAsia="FangSong" w:hint="eastAsia"/>
                <w:lang w:eastAsia="zh-CN"/>
              </w:rPr>
              <w:t>*</w:t>
            </w:r>
          </w:p>
          <w:p w:rsidR="00B70A53" w:rsidRPr="007D5018" w:rsidRDefault="00B70A53" w:rsidP="00320DA4">
            <w:pPr>
              <w:rPr>
                <w:rFonts w:eastAsia="FangSong"/>
                <w:lang w:eastAsia="zh-CN"/>
              </w:rPr>
            </w:pPr>
          </w:p>
          <w:p w:rsidR="001A5274" w:rsidRPr="007D5018" w:rsidRDefault="001568CF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r w:rsidR="001A5274" w:rsidRPr="007D5018">
              <w:rPr>
                <w:rFonts w:eastAsia="FangSong"/>
              </w:rPr>
              <w:t>source /</w:t>
            </w:r>
            <w:proofErr w:type="spellStart"/>
            <w:r w:rsidR="001A5274" w:rsidRPr="007D5018">
              <w:rPr>
                <w:rFonts w:eastAsia="FangSong"/>
              </w:rPr>
              <w:t>etc</w:t>
            </w:r>
            <w:proofErr w:type="spellEnd"/>
            <w:r w:rsidR="001A5274" w:rsidRPr="007D5018">
              <w:rPr>
                <w:rFonts w:eastAsia="FangSong"/>
              </w:rPr>
              <w:t>/profile</w:t>
            </w:r>
          </w:p>
        </w:tc>
      </w:tr>
      <w:tr w:rsidR="009359A5" w:rsidRPr="007D5018" w:rsidTr="009359A5">
        <w:tc>
          <w:tcPr>
            <w:tcW w:w="1809" w:type="dxa"/>
          </w:tcPr>
          <w:p w:rsidR="009359A5" w:rsidRPr="007D5018" w:rsidRDefault="00134589" w:rsidP="00320DA4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 w:hint="eastAsia"/>
              </w:rPr>
              <w:t>d</w:t>
            </w:r>
            <w:r w:rsidR="001A5274" w:rsidRPr="007D5018">
              <w:rPr>
                <w:rFonts w:eastAsia="FangSong" w:hint="eastAsia"/>
              </w:rPr>
              <w:t>ocker</w:t>
            </w:r>
            <w:proofErr w:type="spellEnd"/>
          </w:p>
        </w:tc>
        <w:tc>
          <w:tcPr>
            <w:tcW w:w="8027" w:type="dxa"/>
          </w:tcPr>
          <w:p w:rsidR="009359A5" w:rsidRPr="007D5018" w:rsidRDefault="001A5274" w:rsidP="00320DA4">
            <w:pPr>
              <w:rPr>
                <w:rFonts w:eastAsia="FangSong"/>
              </w:rPr>
            </w:pPr>
            <w:proofErr w:type="spellStart"/>
            <w:r w:rsidRPr="007D5018">
              <w:rPr>
                <w:rFonts w:eastAsia="FangSong" w:hint="eastAsia"/>
              </w:rPr>
              <w:t>Docker</w:t>
            </w:r>
            <w:proofErr w:type="spellEnd"/>
            <w:r w:rsidR="002A3342" w:rsidRPr="007D5018">
              <w:rPr>
                <w:rFonts w:eastAsia="FangSong" w:hint="eastAsia"/>
                <w:lang w:eastAsia="zh-CN"/>
              </w:rPr>
              <w:t>安装成功时</w:t>
            </w:r>
          </w:p>
          <w:p w:rsidR="001A5274" w:rsidRPr="007D5018" w:rsidRDefault="001568CF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mkdir</w:t>
            </w:r>
            <w:proofErr w:type="spellEnd"/>
            <w:r w:rsidRPr="007D5018">
              <w:rPr>
                <w:rFonts w:eastAsia="FangSong"/>
              </w:rPr>
              <w:t xml:space="preserve">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systemd</w:t>
            </w:r>
            <w:proofErr w:type="spellEnd"/>
            <w:r w:rsidRPr="007D5018">
              <w:rPr>
                <w:rFonts w:eastAsia="FangSong"/>
              </w:rPr>
              <w:t>/system/</w:t>
            </w:r>
            <w:proofErr w:type="spellStart"/>
            <w:r w:rsidRPr="007D5018">
              <w:rPr>
                <w:rFonts w:eastAsia="FangSong"/>
              </w:rPr>
              <w:t>docker.service.d</w:t>
            </w:r>
            <w:proofErr w:type="spellEnd"/>
          </w:p>
          <w:p w:rsidR="001568CF" w:rsidRPr="007D5018" w:rsidRDefault="001568CF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touch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systemd</w:t>
            </w:r>
            <w:proofErr w:type="spellEnd"/>
            <w:r w:rsidRPr="007D5018">
              <w:rPr>
                <w:rFonts w:eastAsia="FangSong"/>
              </w:rPr>
              <w:t>/system/</w:t>
            </w:r>
            <w:proofErr w:type="spellStart"/>
            <w:r w:rsidRPr="007D5018">
              <w:rPr>
                <w:rFonts w:eastAsia="FangSong"/>
              </w:rPr>
              <w:t>docker.service.d</w:t>
            </w:r>
            <w:proofErr w:type="spellEnd"/>
            <w:r w:rsidRPr="007D5018">
              <w:rPr>
                <w:rFonts w:eastAsia="FangSong"/>
              </w:rPr>
              <w:t>/http-</w:t>
            </w:r>
            <w:proofErr w:type="spellStart"/>
            <w:r w:rsidRPr="007D5018">
              <w:rPr>
                <w:rFonts w:eastAsia="FangSong"/>
              </w:rPr>
              <w:t>proxy.conf</w:t>
            </w:r>
            <w:proofErr w:type="spellEnd"/>
          </w:p>
          <w:p w:rsidR="001568CF" w:rsidRPr="007D5018" w:rsidRDefault="001568CF" w:rsidP="00320DA4">
            <w:pPr>
              <w:rPr>
                <w:rFonts w:eastAsia="FangSong"/>
              </w:rPr>
            </w:pPr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# cat /</w:t>
            </w:r>
            <w:proofErr w:type="spellStart"/>
            <w:r w:rsidRPr="007D5018">
              <w:rPr>
                <w:rFonts w:eastAsia="FangSong"/>
              </w:rPr>
              <w:t>etc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systemd</w:t>
            </w:r>
            <w:proofErr w:type="spellEnd"/>
            <w:r w:rsidRPr="007D5018">
              <w:rPr>
                <w:rFonts w:eastAsia="FangSong"/>
              </w:rPr>
              <w:t>/system/</w:t>
            </w:r>
            <w:proofErr w:type="spellStart"/>
            <w:r w:rsidRPr="007D5018">
              <w:rPr>
                <w:rFonts w:eastAsia="FangSong"/>
              </w:rPr>
              <w:t>docker.service.d</w:t>
            </w:r>
            <w:proofErr w:type="spellEnd"/>
            <w:r w:rsidRPr="007D5018">
              <w:rPr>
                <w:rFonts w:eastAsia="FangSong"/>
              </w:rPr>
              <w:t>/http-</w:t>
            </w:r>
            <w:proofErr w:type="spellStart"/>
            <w:r w:rsidRPr="007D5018">
              <w:rPr>
                <w:rFonts w:eastAsia="FangSong"/>
              </w:rPr>
              <w:t>proxy.conf</w:t>
            </w:r>
            <w:proofErr w:type="spellEnd"/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[Service]</w:t>
            </w:r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Environment="HTTP_PROXY=http://</w:t>
            </w:r>
            <w:r w:rsidR="002A3342" w:rsidRPr="007D5018">
              <w:rPr>
                <w:rFonts w:eastAsia="FangSong" w:hint="eastAsia"/>
                <w:lang w:eastAsia="zh-CN"/>
              </w:rPr>
              <w:t>*.*.*.*</w:t>
            </w:r>
            <w:r w:rsidR="002A3342" w:rsidRPr="007D5018">
              <w:rPr>
                <w:rFonts w:eastAsia="FangSong"/>
              </w:rPr>
              <w:t>:</w:t>
            </w:r>
            <w:r w:rsidR="002A3342" w:rsidRPr="007D5018">
              <w:rPr>
                <w:rFonts w:eastAsia="FangSong" w:hint="eastAsia"/>
                <w:lang w:eastAsia="zh-CN"/>
              </w:rPr>
              <w:t>*</w:t>
            </w:r>
            <w:r w:rsidRPr="007D5018">
              <w:rPr>
                <w:rFonts w:eastAsia="FangSong"/>
              </w:rPr>
              <w:t>"</w:t>
            </w:r>
          </w:p>
          <w:p w:rsidR="001568CF" w:rsidRPr="007D5018" w:rsidRDefault="001568CF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Environment="NO_PROXY=localhost,127.0.0.0/8,docker-registry.somecorporation.com"</w:t>
            </w:r>
          </w:p>
          <w:p w:rsidR="001568CF" w:rsidRPr="007D5018" w:rsidRDefault="001568CF" w:rsidP="001568CF">
            <w:pPr>
              <w:rPr>
                <w:rFonts w:eastAsia="FangSong"/>
              </w:rPr>
            </w:pPr>
          </w:p>
          <w:p w:rsidR="0092067B" w:rsidRPr="007D5018" w:rsidRDefault="0092067B" w:rsidP="001568CF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systemctl</w:t>
            </w:r>
            <w:proofErr w:type="spellEnd"/>
            <w:r w:rsidRPr="007D5018">
              <w:rPr>
                <w:rFonts w:eastAsia="FangSong"/>
              </w:rPr>
              <w:t xml:space="preserve"> daemon-reload</w:t>
            </w:r>
            <w:r w:rsidRPr="007D5018">
              <w:rPr>
                <w:rFonts w:eastAsia="FangSong"/>
              </w:rPr>
              <w:br/>
              <w:t xml:space="preserve"># </w:t>
            </w:r>
            <w:proofErr w:type="spellStart"/>
            <w:r w:rsidRPr="007D5018">
              <w:rPr>
                <w:rFonts w:eastAsia="FangSong"/>
              </w:rPr>
              <w:t>systemctl</w:t>
            </w:r>
            <w:proofErr w:type="spellEnd"/>
            <w:r w:rsidRPr="007D5018">
              <w:rPr>
                <w:rFonts w:eastAsia="FangSong"/>
              </w:rPr>
              <w:t xml:space="preserve"> restart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</w:p>
        </w:tc>
      </w:tr>
    </w:tbl>
    <w:p w:rsidR="009359A5" w:rsidRPr="007D5018" w:rsidRDefault="009359A5" w:rsidP="00320DA4">
      <w:pPr>
        <w:rPr>
          <w:rFonts w:eastAsia="FangSong"/>
        </w:rPr>
      </w:pPr>
    </w:p>
    <w:p w:rsidR="00320DA4" w:rsidRPr="007D5018" w:rsidRDefault="007B1A2A" w:rsidP="00320DA4">
      <w:pPr>
        <w:pStyle w:val="1"/>
        <w:rPr>
          <w:rFonts w:ascii="Century" w:eastAsia="FangSong" w:hAnsi="Century"/>
          <w:sz w:val="22"/>
          <w:szCs w:val="22"/>
        </w:rPr>
      </w:pPr>
      <w:r>
        <w:rPr>
          <w:rFonts w:ascii="Century" w:eastAsia="FangSong" w:hAnsi="Century" w:hint="eastAsia"/>
          <w:sz w:val="22"/>
          <w:szCs w:val="22"/>
          <w:lang w:eastAsia="zh-CN"/>
        </w:rPr>
        <w:lastRenderedPageBreak/>
        <w:t>安装</w:t>
      </w:r>
      <w:proofErr w:type="spellStart"/>
      <w:r w:rsidR="00134589" w:rsidRPr="007D5018">
        <w:rPr>
          <w:rFonts w:ascii="Century" w:eastAsia="FangSong" w:hAnsi="Century" w:hint="eastAsia"/>
          <w:sz w:val="22"/>
          <w:szCs w:val="22"/>
        </w:rPr>
        <w:t>d</w:t>
      </w:r>
      <w:r w:rsidR="00320DA4" w:rsidRPr="007D5018">
        <w:rPr>
          <w:rFonts w:ascii="Century" w:eastAsia="FangSong" w:hAnsi="Century" w:hint="eastAsia"/>
          <w:sz w:val="22"/>
          <w:szCs w:val="22"/>
        </w:rPr>
        <w:t>ocker</w:t>
      </w:r>
      <w:proofErr w:type="spellEnd"/>
    </w:p>
    <w:p w:rsidR="00320DA4" w:rsidRPr="007D5018" w:rsidRDefault="00A91485" w:rsidP="00320DA4">
      <w:pPr>
        <w:rPr>
          <w:rFonts w:eastAsia="FangSong"/>
        </w:rPr>
      </w:pPr>
      <w:hyperlink r:id="rId9" w:history="1">
        <w:r w:rsidR="002E73FE" w:rsidRPr="007D5018">
          <w:rPr>
            <w:rStyle w:val="aa"/>
            <w:rFonts w:eastAsia="FangSong"/>
          </w:rPr>
          <w:t>https://docs.docker.com/install/linux/docker-ce/centos/</w:t>
        </w:r>
      </w:hyperlink>
    </w:p>
    <w:p w:rsidR="002E73FE" w:rsidRDefault="00477745" w:rsidP="00320DA4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按照上述链接进行</w:t>
      </w:r>
      <w:proofErr w:type="spellStart"/>
      <w:r>
        <w:rPr>
          <w:rFonts w:eastAsia="FangSong" w:hint="eastAsia"/>
          <w:lang w:eastAsia="zh-CN"/>
        </w:rPr>
        <w:t>docker</w:t>
      </w:r>
      <w:proofErr w:type="spellEnd"/>
      <w:r>
        <w:rPr>
          <w:rFonts w:eastAsia="FangSong" w:hint="eastAsia"/>
          <w:lang w:eastAsia="zh-CN"/>
        </w:rPr>
        <w:t>的安装。</w:t>
      </w:r>
    </w:p>
    <w:p w:rsidR="00E81AE1" w:rsidRDefault="00E81AE1" w:rsidP="00320DA4">
      <w:pPr>
        <w:rPr>
          <w:rFonts w:eastAsia="FangSong"/>
          <w:lang w:eastAsia="zh-CN"/>
        </w:rPr>
      </w:pPr>
    </w:p>
    <w:p w:rsidR="00477745" w:rsidRPr="007D5018" w:rsidRDefault="00477745" w:rsidP="00320DA4">
      <w:pPr>
        <w:rPr>
          <w:rFonts w:eastAsia="FangSong"/>
          <w:lang w:eastAsia="zh-CN"/>
        </w:rPr>
      </w:pPr>
      <w:r w:rsidRPr="00477745">
        <w:rPr>
          <w:rFonts w:eastAsia="FangSong" w:hint="eastAsia"/>
          <w:lang w:eastAsia="zh-CN"/>
        </w:rPr>
        <w:t>命令一览：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sudo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yum remove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-client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-client-latest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-common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-latest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-latest-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logrotate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docker-logrotate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docker-selinux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-engine-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selinux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\</w:t>
            </w:r>
          </w:p>
          <w:p w:rsidR="002E73FE" w:rsidRPr="007D5018" w:rsidRDefault="002E73FE" w:rsidP="002E7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FangSong" w:cs="ＭＳ ゴシック"/>
                <w:kern w:val="0"/>
                <w:sz w:val="18"/>
                <w:szCs w:val="18"/>
              </w:rPr>
            </w:pPr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 xml:space="preserve">                  </w:t>
            </w:r>
            <w:proofErr w:type="spellStart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docker</w:t>
            </w:r>
            <w:proofErr w:type="spellEnd"/>
            <w:r w:rsidRPr="007D5018">
              <w:rPr>
                <w:rFonts w:eastAsia="FangSong" w:cs="ＭＳ ゴシック"/>
                <w:kern w:val="0"/>
                <w:sz w:val="18"/>
                <w:szCs w:val="18"/>
              </w:rPr>
              <w:t>-engine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yum install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-y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utils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device-mapper-persistent-data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lvm2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config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-manager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 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--add-repo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se"/>
                <w:rFonts w:ascii="Century" w:eastAsia="FangSong" w:hAnsi="Century"/>
                <w:sz w:val="18"/>
                <w:szCs w:val="18"/>
              </w:rPr>
              <w:t>\</w:t>
            </w:r>
          </w:p>
          <w:p w:rsidR="002E73FE" w:rsidRPr="007D5018" w:rsidRDefault="002E73FE" w:rsidP="002E73FE">
            <w:pPr>
              <w:pStyle w:val="HTML0"/>
              <w:ind w:left="787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   https://download.docker.com/linux/centos/docker-ce.repo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config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-manager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--enable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ce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-edge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yum-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config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-manager </w:t>
            </w:r>
            <w:r w:rsidRPr="007D5018">
              <w:rPr>
                <w:rStyle w:val="nt"/>
                <w:rFonts w:ascii="Century" w:eastAsia="FangSong" w:hAnsi="Century"/>
                <w:sz w:val="18"/>
                <w:szCs w:val="18"/>
              </w:rPr>
              <w:t>--disable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ce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-edge</w:t>
            </w:r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yum install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docker-ce</w:t>
            </w:r>
            <w:proofErr w:type="spellEnd"/>
          </w:p>
        </w:tc>
      </w:tr>
      <w:tr w:rsidR="002E73FE" w:rsidRPr="007D5018" w:rsidTr="002E73FE">
        <w:tc>
          <w:tcPr>
            <w:tcW w:w="9836" w:type="dxa"/>
          </w:tcPr>
          <w:p w:rsidR="002E73FE" w:rsidRPr="007D5018" w:rsidRDefault="002E73FE" w:rsidP="002E73FE">
            <w:pPr>
              <w:pStyle w:val="HTML0"/>
              <w:rPr>
                <w:rStyle w:val="nv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>sudo</w:t>
            </w:r>
            <w:proofErr w:type="spellEnd"/>
            <w:r w:rsidRPr="007D5018">
              <w:rPr>
                <w:rStyle w:val="nb"/>
                <w:rFonts w:ascii="Century" w:eastAsia="FangSong" w:hAnsi="Century"/>
                <w:sz w:val="18"/>
                <w:szCs w:val="18"/>
              </w:rPr>
              <w:t xml:space="preserve">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systemctl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 start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</w:p>
        </w:tc>
      </w:tr>
      <w:tr w:rsidR="001028AF" w:rsidRPr="007D5018" w:rsidTr="002E73FE">
        <w:tc>
          <w:tcPr>
            <w:tcW w:w="9836" w:type="dxa"/>
          </w:tcPr>
          <w:p w:rsidR="001028AF" w:rsidRPr="007D5018" w:rsidRDefault="001028AF" w:rsidP="002E73FE">
            <w:pPr>
              <w:pStyle w:val="HTML0"/>
              <w:rPr>
                <w:rStyle w:val="nv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 info</w:t>
            </w:r>
          </w:p>
        </w:tc>
      </w:tr>
      <w:tr w:rsidR="004476BA" w:rsidRPr="007D5018" w:rsidTr="002E73FE">
        <w:tc>
          <w:tcPr>
            <w:tcW w:w="9836" w:type="dxa"/>
          </w:tcPr>
          <w:p w:rsidR="004476BA" w:rsidRPr="007D5018" w:rsidRDefault="004476BA" w:rsidP="002E73FE">
            <w:pPr>
              <w:pStyle w:val="HTML0"/>
              <w:rPr>
                <w:rStyle w:val="nv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nv"/>
                <w:rFonts w:ascii="Century" w:eastAsia="FangSong" w:hAnsi="Century" w:hint="eastAsia"/>
                <w:sz w:val="18"/>
                <w:szCs w:val="18"/>
              </w:rPr>
              <w:t xml:space="preserve"> -v</w:t>
            </w:r>
          </w:p>
        </w:tc>
      </w:tr>
    </w:tbl>
    <w:p w:rsidR="002E73FE" w:rsidRPr="007D5018" w:rsidRDefault="002E73FE" w:rsidP="00320DA4">
      <w:pPr>
        <w:rPr>
          <w:rFonts w:eastAsia="FangSong"/>
        </w:rPr>
      </w:pPr>
    </w:p>
    <w:p w:rsidR="009359A5" w:rsidRPr="007D5018" w:rsidRDefault="00477745" w:rsidP="009359A5">
      <w:pPr>
        <w:pStyle w:val="1"/>
        <w:rPr>
          <w:rFonts w:ascii="Century" w:eastAsia="FangSong" w:hAnsi="Century"/>
          <w:sz w:val="22"/>
          <w:szCs w:val="22"/>
        </w:rPr>
      </w:pPr>
      <w:r>
        <w:rPr>
          <w:rFonts w:ascii="Century" w:eastAsia="FangSong" w:hAnsi="Century" w:hint="eastAsia"/>
          <w:sz w:val="22"/>
          <w:szCs w:val="22"/>
          <w:lang w:eastAsia="zh-CN"/>
        </w:rPr>
        <w:t>安装</w:t>
      </w:r>
      <w:proofErr w:type="spellStart"/>
      <w:r w:rsidR="00134589" w:rsidRPr="007D5018">
        <w:rPr>
          <w:rFonts w:ascii="Century" w:eastAsia="FangSong" w:hAnsi="Century" w:hint="eastAsia"/>
          <w:sz w:val="22"/>
          <w:szCs w:val="22"/>
        </w:rPr>
        <w:t>d</w:t>
      </w:r>
      <w:r w:rsidR="009359A5" w:rsidRPr="007D5018">
        <w:rPr>
          <w:rFonts w:ascii="Century" w:eastAsia="FangSong" w:hAnsi="Century" w:hint="eastAsia"/>
          <w:sz w:val="22"/>
          <w:szCs w:val="22"/>
        </w:rPr>
        <w:t>ocker</w:t>
      </w:r>
      <w:proofErr w:type="spellEnd"/>
      <w:r w:rsidR="009359A5" w:rsidRPr="007D5018">
        <w:rPr>
          <w:rFonts w:ascii="Century" w:eastAsia="FangSong" w:hAnsi="Century" w:hint="eastAsia"/>
          <w:sz w:val="22"/>
          <w:szCs w:val="22"/>
        </w:rPr>
        <w:t>-compose</w:t>
      </w:r>
    </w:p>
    <w:p w:rsidR="00320DA4" w:rsidRPr="007D5018" w:rsidRDefault="00A91485" w:rsidP="00320DA4">
      <w:pPr>
        <w:rPr>
          <w:rFonts w:eastAsia="FangSong"/>
        </w:rPr>
      </w:pPr>
      <w:hyperlink r:id="rId10" w:anchor="install-compose" w:history="1">
        <w:r w:rsidR="00B411CB" w:rsidRPr="007D5018">
          <w:rPr>
            <w:rStyle w:val="aa"/>
            <w:rFonts w:eastAsia="FangSong"/>
          </w:rPr>
          <w:t>https://docs.docker.com/compose/install/#install-compose</w:t>
        </w:r>
      </w:hyperlink>
    </w:p>
    <w:p w:rsidR="00B411CB" w:rsidRPr="007D5018" w:rsidRDefault="00E81AE1" w:rsidP="00B411CB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按照上述链接进行</w:t>
      </w:r>
      <w:proofErr w:type="spellStart"/>
      <w:r>
        <w:rPr>
          <w:rFonts w:eastAsia="FangSong" w:hint="eastAsia"/>
          <w:lang w:eastAsia="zh-CN"/>
        </w:rPr>
        <w:t>docker</w:t>
      </w:r>
      <w:proofErr w:type="spellEnd"/>
      <w:r>
        <w:rPr>
          <w:rFonts w:eastAsia="FangSong" w:hint="eastAsia"/>
          <w:lang w:eastAsia="zh-CN"/>
        </w:rPr>
        <w:t>的安装。</w:t>
      </w:r>
    </w:p>
    <w:p w:rsidR="00B411CB" w:rsidRPr="007D5018" w:rsidRDefault="00B411CB" w:rsidP="00320DA4">
      <w:pPr>
        <w:rPr>
          <w:rFonts w:eastAsia="FangSong"/>
          <w:lang w:eastAsia="zh-CN"/>
        </w:rPr>
      </w:pPr>
    </w:p>
    <w:p w:rsidR="00B411CB" w:rsidRPr="007D5018" w:rsidRDefault="00E81AE1" w:rsidP="00B411CB">
      <w:pPr>
        <w:rPr>
          <w:rFonts w:eastAsia="FangSong"/>
        </w:rPr>
      </w:pPr>
      <w:r w:rsidRPr="00477745">
        <w:rPr>
          <w:rFonts w:eastAsia="FangSong" w:hint="eastAsia"/>
          <w:lang w:eastAsia="zh-CN"/>
        </w:rPr>
        <w:t>命令一览：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B411CB" w:rsidRPr="007D5018" w:rsidTr="009124A6">
        <w:tc>
          <w:tcPr>
            <w:tcW w:w="9836" w:type="dxa"/>
          </w:tcPr>
          <w:p w:rsidR="00B411CB" w:rsidRPr="007D5018" w:rsidRDefault="001028AF" w:rsidP="001028AF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$ pip install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-compose </w:t>
            </w:r>
            <w:r w:rsidRPr="007D5018">
              <w:rPr>
                <w:rStyle w:val="HTML2"/>
                <w:rFonts w:ascii="Century" w:eastAsia="FangSong" w:hAnsi="Century"/>
                <w:color w:val="FF0000"/>
                <w:sz w:val="18"/>
                <w:szCs w:val="18"/>
              </w:rPr>
              <w:t>-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color w:val="FF0000"/>
                <w:sz w:val="18"/>
                <w:szCs w:val="18"/>
              </w:rPr>
              <w:t>i</w:t>
            </w:r>
            <w:proofErr w:type="spellEnd"/>
            <w:r w:rsidRPr="007D5018">
              <w:rPr>
                <w:rStyle w:val="HTML2"/>
                <w:rFonts w:ascii="Century" w:eastAsia="FangSong" w:hAnsi="Century"/>
                <w:color w:val="FF0000"/>
                <w:sz w:val="18"/>
                <w:szCs w:val="18"/>
              </w:rPr>
              <w:t xml:space="preserve"> http://pypi.douban.com/simple  --trusted-host pypi.douban.com</w:t>
            </w:r>
          </w:p>
        </w:tc>
      </w:tr>
      <w:tr w:rsidR="00B411CB" w:rsidRPr="007D5018" w:rsidTr="009124A6">
        <w:tc>
          <w:tcPr>
            <w:tcW w:w="9836" w:type="dxa"/>
          </w:tcPr>
          <w:p w:rsidR="00B411CB" w:rsidRPr="007D5018" w:rsidRDefault="001028AF" w:rsidP="00B411CB">
            <w:pPr>
              <w:pStyle w:val="HTML0"/>
              <w:rPr>
                <w:rStyle w:val="HTML2"/>
                <w:rFonts w:ascii="Century" w:eastAsia="FangSong" w:hAnsi="Century"/>
                <w:sz w:val="18"/>
                <w:szCs w:val="18"/>
              </w:rPr>
            </w:pPr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 xml:space="preserve">$ </w:t>
            </w:r>
            <w:proofErr w:type="spellStart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docker</w:t>
            </w:r>
            <w:proofErr w:type="spellEnd"/>
            <w:r w:rsidRPr="007D5018">
              <w:rPr>
                <w:rStyle w:val="HTML2"/>
                <w:rFonts w:ascii="Century" w:eastAsia="FangSong" w:hAnsi="Century"/>
                <w:sz w:val="18"/>
                <w:szCs w:val="18"/>
              </w:rPr>
              <w:t>-compose --version</w:t>
            </w:r>
          </w:p>
        </w:tc>
      </w:tr>
    </w:tbl>
    <w:p w:rsidR="00B411CB" w:rsidRPr="007D5018" w:rsidRDefault="00B411CB" w:rsidP="00B411CB">
      <w:pPr>
        <w:rPr>
          <w:rFonts w:eastAsia="FangSong"/>
        </w:rPr>
      </w:pPr>
    </w:p>
    <w:p w:rsidR="00155EE3" w:rsidRPr="007D5018" w:rsidRDefault="00155EE3" w:rsidP="00155EE3">
      <w:pPr>
        <w:pStyle w:val="1"/>
        <w:rPr>
          <w:rFonts w:ascii="Century" w:eastAsia="FangSong" w:hAnsi="Century"/>
          <w:sz w:val="22"/>
          <w:szCs w:val="22"/>
        </w:rPr>
      </w:pPr>
      <w:proofErr w:type="spellStart"/>
      <w:r w:rsidRPr="007D5018">
        <w:rPr>
          <w:rFonts w:ascii="Century" w:eastAsia="FangSong" w:hAnsi="Century" w:hint="eastAsia"/>
          <w:sz w:val="22"/>
          <w:szCs w:val="22"/>
        </w:rPr>
        <w:t>docker</w:t>
      </w:r>
      <w:proofErr w:type="spellEnd"/>
      <w:r w:rsidRPr="007D5018">
        <w:rPr>
          <w:rFonts w:ascii="Century" w:eastAsia="FangSong" w:hAnsi="Century" w:hint="eastAsia"/>
          <w:sz w:val="22"/>
          <w:szCs w:val="22"/>
        </w:rPr>
        <w:t>-compose</w:t>
      </w:r>
      <w:r w:rsidR="00E81AE1">
        <w:rPr>
          <w:rFonts w:ascii="Century" w:eastAsia="FangSong" w:hAnsi="Century" w:hint="eastAsia"/>
          <w:sz w:val="22"/>
          <w:szCs w:val="22"/>
          <w:lang w:eastAsia="zh-CN"/>
        </w:rPr>
        <w:t>配置</w:t>
      </w:r>
    </w:p>
    <w:p w:rsidR="00155EE3" w:rsidRPr="007D5018" w:rsidRDefault="00A91485" w:rsidP="00155EE3">
      <w:pPr>
        <w:rPr>
          <w:rFonts w:eastAsia="FangSong"/>
        </w:rPr>
      </w:pPr>
      <w:hyperlink r:id="rId11" w:history="1">
        <w:r w:rsidR="00155EE3" w:rsidRPr="007D5018">
          <w:rPr>
            <w:rStyle w:val="aa"/>
            <w:rFonts w:eastAsia="FangSong"/>
          </w:rPr>
          <w:t>https://github.com/SeleniumHQ/docker-selenium/wiki/Getting-Started-with-Docker-Compose</w:t>
        </w:r>
      </w:hyperlink>
    </w:p>
    <w:p w:rsidR="00155EE3" w:rsidRPr="007D5018" w:rsidRDefault="00E81AE1" w:rsidP="00155EE3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>按照上述链接进行</w:t>
      </w:r>
      <w:proofErr w:type="spellStart"/>
      <w:r>
        <w:rPr>
          <w:rFonts w:eastAsia="FangSong" w:hint="eastAsia"/>
          <w:lang w:eastAsia="zh-CN"/>
        </w:rPr>
        <w:t>docker</w:t>
      </w:r>
      <w:proofErr w:type="spellEnd"/>
      <w:r>
        <w:rPr>
          <w:rFonts w:eastAsia="FangSong" w:hint="eastAsia"/>
          <w:lang w:eastAsia="zh-CN"/>
        </w:rPr>
        <w:t>的安装。</w:t>
      </w:r>
    </w:p>
    <w:p w:rsidR="00155EE3" w:rsidRPr="007D5018" w:rsidRDefault="00155EE3" w:rsidP="00155EE3">
      <w:pPr>
        <w:rPr>
          <w:rFonts w:eastAsia="FangSong"/>
          <w:lang w:eastAsia="zh-CN"/>
        </w:rPr>
      </w:pPr>
    </w:p>
    <w:p w:rsidR="00155EE3" w:rsidRPr="007D5018" w:rsidRDefault="00E81AE1" w:rsidP="00155EE3">
      <w:pPr>
        <w:rPr>
          <w:rFonts w:eastAsia="FangSong"/>
        </w:rPr>
      </w:pPr>
      <w:r w:rsidRPr="00477745">
        <w:rPr>
          <w:rFonts w:eastAsia="FangSong" w:hint="eastAsia"/>
          <w:lang w:eastAsia="zh-CN"/>
        </w:rPr>
        <w:t>命令一览：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155EE3" w:rsidRPr="007D5018" w:rsidTr="00155EE3">
        <w:tc>
          <w:tcPr>
            <w:tcW w:w="9836" w:type="dxa"/>
          </w:tcPr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mkdir</w:t>
            </w:r>
            <w:proofErr w:type="spellEnd"/>
            <w:r w:rsidRPr="007D5018">
              <w:rPr>
                <w:rFonts w:eastAsia="FangSong"/>
              </w:rPr>
              <w:t xml:space="preserve"> </w:t>
            </w:r>
            <w:proofErr w:type="spellStart"/>
            <w:r w:rsidRPr="007D5018">
              <w:rPr>
                <w:rFonts w:eastAsia="FangSong"/>
              </w:rPr>
              <w:t>docker_compose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r w:rsidRPr="007D5018">
              <w:rPr>
                <w:rFonts w:eastAsia="FangSong"/>
              </w:rPr>
              <w:t xml:space="preserve">cd </w:t>
            </w:r>
            <w:proofErr w:type="spellStart"/>
            <w:r w:rsidRPr="007D5018">
              <w:rPr>
                <w:rFonts w:eastAsia="FangSong"/>
              </w:rPr>
              <w:t>docker_compose</w:t>
            </w:r>
            <w:proofErr w:type="spellEnd"/>
            <w:r w:rsidRPr="007D5018">
              <w:rPr>
                <w:rFonts w:eastAsia="FangSong"/>
              </w:rPr>
              <w:t>/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r w:rsidRPr="007D5018">
              <w:rPr>
                <w:rFonts w:eastAsia="FangSong"/>
              </w:rPr>
              <w:t xml:space="preserve">touch </w:t>
            </w:r>
            <w:proofErr w:type="spellStart"/>
            <w:r w:rsidRPr="007D5018">
              <w:rPr>
                <w:rFonts w:eastAsia="FangSong"/>
              </w:rPr>
              <w:t>docker-compose.yml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r w:rsidRPr="007D5018">
              <w:rPr>
                <w:rFonts w:eastAsia="FangSong"/>
              </w:rPr>
              <w:t xml:space="preserve">cat </w:t>
            </w:r>
            <w:proofErr w:type="spellStart"/>
            <w:r w:rsidRPr="007D5018">
              <w:rPr>
                <w:rFonts w:eastAsia="FangSong"/>
              </w:rPr>
              <w:t>docker-compose.yml</w:t>
            </w:r>
            <w:proofErr w:type="spellEnd"/>
            <w:r w:rsidRPr="007D5018">
              <w:rPr>
                <w:rFonts w:eastAsia="FangSong"/>
              </w:rPr>
              <w:t xml:space="preserve"> 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lastRenderedPageBreak/>
              <w:t>version: '2'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services: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</w:t>
            </w:r>
            <w:proofErr w:type="spellStart"/>
            <w:r w:rsidRPr="007D5018">
              <w:rPr>
                <w:rFonts w:eastAsia="FangSong"/>
              </w:rPr>
              <w:t>firefox</w:t>
            </w:r>
            <w:proofErr w:type="spellEnd"/>
            <w:r w:rsidRPr="007D5018">
              <w:rPr>
                <w:rFonts w:eastAsia="FangSong"/>
              </w:rPr>
              <w:t>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image: selenium/node-firefox:3.14.0-gallium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volumes: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  <w:r w:rsidRPr="007D5018">
              <w:rPr>
                <w:rFonts w:eastAsia="FangSong"/>
              </w:rPr>
              <w:t>:/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</w:t>
            </w:r>
            <w:proofErr w:type="spellStart"/>
            <w:r w:rsidRPr="007D5018">
              <w:rPr>
                <w:rFonts w:eastAsia="FangSong"/>
              </w:rPr>
              <w:t>depends_on</w:t>
            </w:r>
            <w:proofErr w:type="spellEnd"/>
            <w:r w:rsidRPr="007D5018">
              <w:rPr>
                <w:rFonts w:eastAsia="FangSong"/>
              </w:rPr>
              <w:t>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environment: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HUB_HOST: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chrome: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image: selenium/node-chrome:3.14.0-gallium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volumes: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  <w:r w:rsidRPr="007D5018">
              <w:rPr>
                <w:rFonts w:eastAsia="FangSong"/>
              </w:rPr>
              <w:t>:/</w:t>
            </w:r>
            <w:proofErr w:type="spellStart"/>
            <w:r w:rsidRPr="007D5018">
              <w:rPr>
                <w:rFonts w:eastAsia="FangSong"/>
              </w:rPr>
              <w:t>dev</w:t>
            </w:r>
            <w:proofErr w:type="spellEnd"/>
            <w:r w:rsidRPr="007D5018">
              <w:rPr>
                <w:rFonts w:eastAsia="FangSong"/>
              </w:rPr>
              <w:t>/</w:t>
            </w:r>
            <w:proofErr w:type="spellStart"/>
            <w:r w:rsidRPr="007D5018">
              <w:rPr>
                <w:rFonts w:eastAsia="FangSong"/>
              </w:rPr>
              <w:t>shm</w:t>
            </w:r>
            <w:proofErr w:type="spellEnd"/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</w:t>
            </w:r>
            <w:proofErr w:type="spellStart"/>
            <w:r w:rsidRPr="007D5018">
              <w:rPr>
                <w:rFonts w:eastAsia="FangSong"/>
              </w:rPr>
              <w:t>depends_on</w:t>
            </w:r>
            <w:proofErr w:type="spellEnd"/>
            <w:r w:rsidRPr="007D5018">
              <w:rPr>
                <w:rFonts w:eastAsia="FangSong"/>
              </w:rPr>
              <w:t>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environment: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HUB_HOST: hub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hub: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image: selenium/hub:3.14.0-gallium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ports:</w:t>
            </w:r>
          </w:p>
          <w:p w:rsidR="00155EE3" w:rsidRPr="007D5018" w:rsidRDefault="00155EE3" w:rsidP="00155EE3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- "4444:4444"</w:t>
            </w:r>
          </w:p>
        </w:tc>
      </w:tr>
    </w:tbl>
    <w:p w:rsidR="00155EE3" w:rsidRPr="007D5018" w:rsidRDefault="00155EE3" w:rsidP="00155EE3">
      <w:pPr>
        <w:rPr>
          <w:rFonts w:eastAsia="FangSong"/>
        </w:rPr>
      </w:pPr>
    </w:p>
    <w:p w:rsidR="00320DA4" w:rsidRPr="007D5018" w:rsidRDefault="00D550FD" w:rsidP="00320DA4">
      <w:pPr>
        <w:rPr>
          <w:rFonts w:eastAsia="FangSong"/>
        </w:rPr>
      </w:pPr>
      <w:r>
        <w:rPr>
          <w:rFonts w:eastAsia="FangSong" w:hint="eastAsia"/>
          <w:lang w:eastAsia="zh-CN"/>
        </w:rPr>
        <w:t>获取</w:t>
      </w:r>
      <w:proofErr w:type="spellStart"/>
      <w:r w:rsidR="00B36699" w:rsidRPr="007D5018">
        <w:rPr>
          <w:rFonts w:eastAsia="FangSong" w:hint="eastAsia"/>
        </w:rPr>
        <w:t>docker</w:t>
      </w:r>
      <w:proofErr w:type="spellEnd"/>
      <w:r w:rsidR="00B36699" w:rsidRPr="007D5018">
        <w:rPr>
          <w:rFonts w:eastAsia="FangSong" w:hint="eastAsia"/>
        </w:rPr>
        <w:t xml:space="preserve"> image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B36699" w:rsidRPr="007D5018" w:rsidTr="00B36699">
        <w:tc>
          <w:tcPr>
            <w:tcW w:w="9836" w:type="dxa"/>
          </w:tcPr>
          <w:p w:rsidR="00B36699" w:rsidRPr="007D5018" w:rsidRDefault="00B36699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pull selenium/node-firefox:3.14.0-gallium</w:t>
            </w:r>
          </w:p>
          <w:p w:rsidR="00B36699" w:rsidRPr="007D5018" w:rsidRDefault="00B36699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pull selenium/node-chrome:3.14.0-gallium</w:t>
            </w:r>
          </w:p>
          <w:p w:rsidR="00B36699" w:rsidRPr="007D5018" w:rsidRDefault="00B36699" w:rsidP="00320DA4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pull selenium/hub:3.14.0-gallium</w:t>
            </w:r>
          </w:p>
        </w:tc>
      </w:tr>
    </w:tbl>
    <w:p w:rsidR="00B36699" w:rsidRPr="007D5018" w:rsidRDefault="00B36699" w:rsidP="00320DA4">
      <w:pPr>
        <w:rPr>
          <w:rFonts w:eastAsia="FangSong"/>
        </w:rPr>
      </w:pPr>
    </w:p>
    <w:p w:rsidR="00BF3325" w:rsidRPr="007D5018" w:rsidRDefault="00D550FD" w:rsidP="00BF3325">
      <w:pPr>
        <w:rPr>
          <w:rFonts w:eastAsia="FangSong"/>
          <w:lang w:eastAsia="zh-CN"/>
        </w:rPr>
      </w:pPr>
      <w:r w:rsidRPr="00D550FD">
        <w:rPr>
          <w:rFonts w:eastAsia="FangSong" w:hint="eastAsia"/>
          <w:lang w:eastAsia="zh-CN"/>
        </w:rPr>
        <w:t>启动</w:t>
      </w:r>
      <w:proofErr w:type="spellStart"/>
      <w:r w:rsidR="00BF3325" w:rsidRPr="00D550FD">
        <w:rPr>
          <w:rFonts w:eastAsia="FangSong" w:hint="eastAsia"/>
          <w:lang w:eastAsia="zh-CN"/>
        </w:rPr>
        <w:t>docker</w:t>
      </w:r>
      <w:proofErr w:type="spellEnd"/>
      <w:r w:rsidR="00BF3325" w:rsidRPr="00D550FD">
        <w:rPr>
          <w:rFonts w:eastAsia="FangSong" w:hint="eastAsia"/>
          <w:lang w:eastAsia="zh-CN"/>
        </w:rPr>
        <w:t>-co</w:t>
      </w:r>
      <w:r w:rsidR="00BF3325" w:rsidRPr="007D5018">
        <w:rPr>
          <w:rFonts w:eastAsia="FangSong" w:hint="eastAsia"/>
          <w:lang w:eastAsia="zh-CN"/>
        </w:rPr>
        <w:t>mpose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BF3325" w:rsidRPr="007D5018" w:rsidTr="00BF3325">
        <w:tc>
          <w:tcPr>
            <w:tcW w:w="9836" w:type="dxa"/>
          </w:tcPr>
          <w:p w:rsidR="004C767A" w:rsidRPr="007D5018" w:rsidRDefault="00BF3325" w:rsidP="00BF3325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-compose up </w:t>
            </w:r>
            <w:r w:rsidR="004C767A" w:rsidRPr="007D5018">
              <w:rPr>
                <w:rFonts w:eastAsia="FangSong"/>
              </w:rPr>
              <w:t>–</w:t>
            </w:r>
            <w:r w:rsidRPr="007D5018">
              <w:rPr>
                <w:rFonts w:eastAsia="FangSong"/>
              </w:rPr>
              <w:t>d</w:t>
            </w:r>
          </w:p>
        </w:tc>
      </w:tr>
    </w:tbl>
    <w:p w:rsidR="00BF3325" w:rsidRPr="007D5018" w:rsidRDefault="00BF3325" w:rsidP="00BF3325">
      <w:pPr>
        <w:rPr>
          <w:rFonts w:eastAsia="FangSong"/>
        </w:rPr>
      </w:pPr>
    </w:p>
    <w:p w:rsidR="00BF3325" w:rsidRPr="007D5018" w:rsidRDefault="00D550FD" w:rsidP="00BF3325">
      <w:pPr>
        <w:rPr>
          <w:rFonts w:eastAsia="FangSong"/>
        </w:rPr>
      </w:pPr>
      <w:r>
        <w:rPr>
          <w:rFonts w:eastAsia="FangSong" w:hint="eastAsia"/>
        </w:rPr>
        <w:t>增加</w:t>
      </w:r>
      <w:r w:rsidR="004C767A" w:rsidRPr="007D5018">
        <w:rPr>
          <w:rFonts w:eastAsia="FangSong" w:hint="eastAsia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4C767A" w:rsidRPr="007D5018" w:rsidTr="004C767A">
        <w:tc>
          <w:tcPr>
            <w:tcW w:w="9836" w:type="dxa"/>
          </w:tcPr>
          <w:p w:rsidR="004C767A" w:rsidRPr="007D5018" w:rsidRDefault="004C767A" w:rsidP="004C767A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$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>-compose scale chrome=5</w:t>
            </w:r>
          </w:p>
        </w:tc>
      </w:tr>
      <w:tr w:rsidR="004C767A" w:rsidRPr="007D5018" w:rsidTr="004C767A">
        <w:tc>
          <w:tcPr>
            <w:tcW w:w="9836" w:type="dxa"/>
          </w:tcPr>
          <w:p w:rsidR="004C767A" w:rsidRPr="007D5018" w:rsidRDefault="004C767A" w:rsidP="004C767A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$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-compose scale </w:t>
            </w:r>
            <w:proofErr w:type="spellStart"/>
            <w:r w:rsidRPr="007D5018">
              <w:rPr>
                <w:rFonts w:eastAsia="FangSong"/>
              </w:rPr>
              <w:t>firefox</w:t>
            </w:r>
            <w:proofErr w:type="spellEnd"/>
            <w:r w:rsidRPr="007D5018">
              <w:rPr>
                <w:rFonts w:eastAsia="FangSong"/>
              </w:rPr>
              <w:t>=5</w:t>
            </w:r>
          </w:p>
        </w:tc>
      </w:tr>
    </w:tbl>
    <w:p w:rsidR="004C767A" w:rsidRPr="007D5018" w:rsidRDefault="004C767A" w:rsidP="00BF3325">
      <w:pPr>
        <w:rPr>
          <w:rFonts w:eastAsia="FangSong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7D1C4C" w:rsidRPr="007D5018" w:rsidTr="007D1C4C">
        <w:tc>
          <w:tcPr>
            <w:tcW w:w="9836" w:type="dxa"/>
          </w:tcPr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image </w:t>
            </w:r>
            <w:proofErr w:type="spellStart"/>
            <w:r w:rsidRPr="007D5018">
              <w:rPr>
                <w:rFonts w:eastAsia="FangSong"/>
              </w:rPr>
              <w:t>ls</w:t>
            </w:r>
            <w:proofErr w:type="spellEnd"/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REPOSITORY              TAG                 IMAGE ID            CREATED             SIZE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selenium/node-</w:t>
            </w:r>
            <w:proofErr w:type="spellStart"/>
            <w:r w:rsidRPr="007D5018">
              <w:rPr>
                <w:rFonts w:eastAsia="FangSong"/>
              </w:rPr>
              <w:t>firefox</w:t>
            </w:r>
            <w:proofErr w:type="spellEnd"/>
            <w:r w:rsidRPr="007D5018">
              <w:rPr>
                <w:rFonts w:eastAsia="FangSong"/>
              </w:rPr>
              <w:t xml:space="preserve">   3.14.0-gallium      e2942a950b47        5 weeks ago         769MB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selenium/node-chrome    3.14.0-gallium      62ed567565eb        5 weeks ago         907MB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selenium/hub            3.14.0-gallium      9e32a7c55661        5 weeks ago         321MB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# </w:t>
            </w:r>
            <w:proofErr w:type="spellStart"/>
            <w:r w:rsidRPr="007D5018">
              <w:rPr>
                <w:rFonts w:eastAsia="FangSong"/>
              </w:rPr>
              <w:t>docker</w:t>
            </w:r>
            <w:proofErr w:type="spellEnd"/>
            <w:r w:rsidRPr="007D5018">
              <w:rPr>
                <w:rFonts w:eastAsia="FangSong"/>
              </w:rPr>
              <w:t xml:space="preserve"> container </w:t>
            </w:r>
            <w:proofErr w:type="spellStart"/>
            <w:r w:rsidRPr="007D5018">
              <w:rPr>
                <w:rFonts w:eastAsia="FangSong"/>
              </w:rPr>
              <w:t>ls</w:t>
            </w:r>
            <w:proofErr w:type="spellEnd"/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CONTAINER ID        IMAGE                                  COMMAND                  CREATED             STATUS              PORTS                    NAMES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ed388c4be309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 xml:space="preserve">…"   3 hours ago         </w:t>
            </w:r>
            <w:r w:rsidRPr="007D5018">
              <w:rPr>
                <w:rFonts w:eastAsia="FangSong"/>
              </w:rPr>
              <w:lastRenderedPageBreak/>
              <w:t>Up 3 hours                                   docker_compose_firefox_3_c706de7f3dd2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3bef899390c1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docker_compose_firefox_2_3f86a65e75b0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2e9d1388fdf1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docker_compose_firefox_5_43f2cd4cae8a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35a89a2f5fb8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docker_compose_firefox_4_231c940df4a9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30c40bedbb1f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docker_compose_chrome_5_46dfd11cd768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7f8637c70049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docker_compose_chrome_2_654efb336dad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d5ce84e10f3f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docker_compose_chrome_4_45aa84e28401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140cb2f0dd3c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docker_compose_chrome_3_8f6331a9b91d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66a48c20f466        selenium/node-firefox:3.14.0-gallium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docker_compose_firefox_1_6891cef58b85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e3363384f649        selenium/node-chrome:3.14.0-gallium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                         docker_compose_chrome_1_ae76fcd70395</w:t>
            </w:r>
          </w:p>
          <w:p w:rsidR="007D1C4C" w:rsidRPr="007D5018" w:rsidRDefault="007D1C4C" w:rsidP="007D1C4C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c346bfe1d63c        selenium/hub:3.14.0-gallium            "/opt/bin/</w:t>
            </w:r>
            <w:proofErr w:type="spellStart"/>
            <w:r w:rsidRPr="007D5018">
              <w:rPr>
                <w:rFonts w:eastAsia="FangSong"/>
              </w:rPr>
              <w:t>entry_poin</w:t>
            </w:r>
            <w:proofErr w:type="spellEnd"/>
            <w:r w:rsidRPr="007D5018">
              <w:rPr>
                <w:rFonts w:eastAsia="FangSong"/>
              </w:rPr>
              <w:t>…"   3 hours ago         Up 3 hours          0.0.0.0:4444-&gt;4444/</w:t>
            </w:r>
            <w:proofErr w:type="spellStart"/>
            <w:r w:rsidRPr="007D5018">
              <w:rPr>
                <w:rFonts w:eastAsia="FangSong"/>
              </w:rPr>
              <w:t>tcp</w:t>
            </w:r>
            <w:proofErr w:type="spellEnd"/>
            <w:r w:rsidRPr="007D5018">
              <w:rPr>
                <w:rFonts w:eastAsia="FangSong"/>
              </w:rPr>
              <w:t xml:space="preserve">   docker_compose_hub_1_dc70abbcc37f</w:t>
            </w:r>
          </w:p>
        </w:tc>
      </w:tr>
    </w:tbl>
    <w:p w:rsidR="00BF3325" w:rsidRPr="007D5018" w:rsidRDefault="00BF3325" w:rsidP="00320DA4">
      <w:pPr>
        <w:rPr>
          <w:rFonts w:eastAsia="FangSong"/>
          <w:lang w:eastAsia="zh-CN"/>
        </w:rPr>
      </w:pPr>
    </w:p>
    <w:p w:rsidR="00EB7C1E" w:rsidRPr="007D5018" w:rsidRDefault="00EB7C1E" w:rsidP="00EB7C1E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 w:hint="eastAsia"/>
          <w:sz w:val="22"/>
          <w:szCs w:val="22"/>
        </w:rPr>
        <w:t xml:space="preserve">Selenium Node on Windows </w:t>
      </w:r>
    </w:p>
    <w:p w:rsidR="00EB7C1E" w:rsidRPr="007D5018" w:rsidRDefault="00EB7C1E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  <w:lang w:eastAsia="zh-CN"/>
        </w:rPr>
        <w:t xml:space="preserve">1. </w:t>
      </w:r>
      <w:r w:rsidR="00735204">
        <w:rPr>
          <w:rFonts w:eastAsia="FangSong" w:hint="eastAsia"/>
          <w:lang w:eastAsia="zh-CN"/>
        </w:rPr>
        <w:t>首先，下载</w:t>
      </w:r>
      <w:r w:rsidRPr="007D5018">
        <w:rPr>
          <w:rFonts w:eastAsia="FangSong"/>
        </w:rPr>
        <w:t>Selenium Server</w:t>
      </w:r>
      <w:r w:rsidR="00735204">
        <w:rPr>
          <w:rFonts w:eastAsia="FangSong" w:hint="eastAsia"/>
          <w:lang w:eastAsia="zh-CN"/>
        </w:rPr>
        <w:t>。</w:t>
      </w:r>
    </w:p>
    <w:p w:rsidR="00EB7C1E" w:rsidRPr="007D5018" w:rsidRDefault="00A91485" w:rsidP="00320DA4">
      <w:pPr>
        <w:rPr>
          <w:rFonts w:eastAsia="FangSong"/>
        </w:rPr>
      </w:pPr>
      <w:hyperlink r:id="rId12" w:history="1">
        <w:r w:rsidR="00EB7C1E" w:rsidRPr="007D5018">
          <w:rPr>
            <w:rStyle w:val="aa"/>
            <w:rFonts w:eastAsia="FangSong"/>
            <w:lang w:eastAsia="zh-CN"/>
          </w:rPr>
          <w:t>https://selenium-release.storage.googleapis.com/3.14/selenium-server-standalone-3.14.0.jar</w:t>
        </w:r>
      </w:hyperlink>
    </w:p>
    <w:p w:rsidR="00EB7C1E" w:rsidRPr="007D5018" w:rsidRDefault="00EB7C1E" w:rsidP="00320DA4">
      <w:pPr>
        <w:rPr>
          <w:rFonts w:eastAsia="FangSong"/>
        </w:rPr>
      </w:pPr>
    </w:p>
    <w:p w:rsidR="00EB7C1E" w:rsidRPr="007D5018" w:rsidRDefault="00EB7C1E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2. </w:t>
      </w:r>
      <w:r w:rsidR="00735204">
        <w:rPr>
          <w:rFonts w:eastAsia="FangSong" w:hint="eastAsia"/>
          <w:lang w:eastAsia="zh-CN"/>
        </w:rPr>
        <w:t>然后下载</w:t>
      </w:r>
      <w:r w:rsidRPr="007D5018">
        <w:rPr>
          <w:rFonts w:eastAsia="FangSong"/>
        </w:rPr>
        <w:t xml:space="preserve">32bit </w:t>
      </w:r>
      <w:r w:rsidR="00735204">
        <w:rPr>
          <w:rFonts w:eastAsia="FangSong" w:hint="eastAsia"/>
          <w:lang w:eastAsia="zh-CN"/>
        </w:rPr>
        <w:t>版的</w:t>
      </w:r>
      <w:r w:rsidRPr="007D5018">
        <w:rPr>
          <w:rFonts w:eastAsia="FangSong"/>
        </w:rPr>
        <w:t>Internet Explorer Driver Server</w:t>
      </w:r>
      <w:r w:rsidR="00735204">
        <w:rPr>
          <w:rFonts w:eastAsia="FangSong" w:hint="eastAsia"/>
          <w:lang w:eastAsia="zh-CN"/>
        </w:rPr>
        <w:t>。</w:t>
      </w:r>
    </w:p>
    <w:p w:rsidR="00EB7C1E" w:rsidRPr="007D5018" w:rsidRDefault="00A91485" w:rsidP="00320DA4">
      <w:pPr>
        <w:rPr>
          <w:rFonts w:eastAsia="FangSong"/>
        </w:rPr>
      </w:pPr>
      <w:hyperlink r:id="rId13" w:tgtFrame="_blank" w:history="1">
        <w:r w:rsidR="00EB7C1E" w:rsidRPr="007D5018">
          <w:rPr>
            <w:rStyle w:val="aa"/>
            <w:rFonts w:eastAsia="FangSong"/>
          </w:rPr>
          <w:t>http://www.seleniumhq.org/download/</w:t>
        </w:r>
      </w:hyperlink>
    </w:p>
    <w:p w:rsidR="00EB7C1E" w:rsidRPr="007D5018" w:rsidRDefault="00EB7C1E" w:rsidP="00320DA4">
      <w:pPr>
        <w:rPr>
          <w:rFonts w:eastAsia="FangSong"/>
        </w:rPr>
      </w:pPr>
    </w:p>
    <w:p w:rsidR="00DE0D59" w:rsidRPr="00DE0D59" w:rsidRDefault="00EB7C1E" w:rsidP="00DE0D59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>IE</w:t>
      </w:r>
      <w:r w:rsidR="00DE0D59">
        <w:rPr>
          <w:rFonts w:eastAsia="FangSong" w:hint="eastAsia"/>
          <w:lang w:eastAsia="zh-CN"/>
        </w:rPr>
        <w:t>相关配置如下：</w:t>
      </w:r>
    </w:p>
    <w:p w:rsidR="00303468" w:rsidRDefault="00C55B40" w:rsidP="00EB7C1E">
      <w:pPr>
        <w:pStyle w:val="af2"/>
        <w:numPr>
          <w:ilvl w:val="0"/>
          <w:numId w:val="11"/>
        </w:numPr>
        <w:ind w:leftChars="0"/>
        <w:rPr>
          <w:rFonts w:eastAsia="FangSong" w:hint="eastAsia"/>
        </w:rPr>
      </w:pPr>
      <w:r>
        <w:rPr>
          <w:rFonts w:eastAsia="FangSong" w:hint="eastAsia"/>
          <w:lang w:eastAsia="zh-CN"/>
        </w:rPr>
        <w:t>打开</w:t>
      </w:r>
      <w:r w:rsidR="00303468">
        <w:rPr>
          <w:rFonts w:eastAsia="FangSong" w:hint="eastAsia"/>
          <w:lang w:eastAsia="zh-CN"/>
        </w:rPr>
        <w:t>IE</w:t>
      </w:r>
      <w:r w:rsidR="00303468">
        <w:rPr>
          <w:rFonts w:eastAsia="FangSong" w:hint="eastAsia"/>
          <w:lang w:eastAsia="zh-CN"/>
        </w:rPr>
        <w:t>的保护模式</w:t>
      </w:r>
    </w:p>
    <w:p w:rsidR="00303468" w:rsidRDefault="00C55B40" w:rsidP="00303468">
      <w:pPr>
        <w:rPr>
          <w:rFonts w:eastAsia="FangSong" w:hint="eastAsia"/>
          <w:lang w:eastAsia="zh-CN"/>
        </w:rPr>
      </w:pPr>
      <w:r>
        <w:rPr>
          <w:rFonts w:eastAsia="FangSong" w:hint="eastAsia"/>
          <w:lang w:eastAsia="zh-CN"/>
        </w:rPr>
        <w:t>首先，</w:t>
      </w:r>
      <w:r w:rsidR="00303468" w:rsidRPr="00C55B40">
        <w:rPr>
          <w:rFonts w:eastAsia="FangSong"/>
          <w:lang w:eastAsia="zh-CN"/>
        </w:rPr>
        <w:t>打开</w:t>
      </w:r>
      <w:r w:rsidR="00303468" w:rsidRPr="00C55B40">
        <w:rPr>
          <w:rFonts w:eastAsia="FangSong"/>
          <w:lang w:eastAsia="zh-CN"/>
        </w:rPr>
        <w:t>IE</w:t>
      </w:r>
      <w:r w:rsidR="00303468" w:rsidRPr="00C55B40">
        <w:rPr>
          <w:rFonts w:eastAsia="FangSong" w:hint="eastAsia"/>
          <w:lang w:eastAsia="zh-CN"/>
        </w:rPr>
        <w:t xml:space="preserve"> -&gt;</w:t>
      </w:r>
      <w:r w:rsidR="00303468" w:rsidRPr="00C55B40">
        <w:rPr>
          <w:rFonts w:eastAsia="FangSong" w:hint="eastAsia"/>
          <w:lang w:eastAsia="zh-CN"/>
        </w:rPr>
        <w:t>设置</w:t>
      </w:r>
      <w:r w:rsidRPr="00C55B40">
        <w:rPr>
          <w:rFonts w:eastAsia="FangSong" w:hint="eastAsia"/>
          <w:lang w:eastAsia="zh-CN"/>
        </w:rPr>
        <w:t>-&gt;</w:t>
      </w:r>
      <w:r w:rsidR="00303468" w:rsidRPr="00C55B40">
        <w:rPr>
          <w:rFonts w:eastAsia="FangSong"/>
          <w:lang w:eastAsia="zh-CN"/>
        </w:rPr>
        <w:t>Internet</w:t>
      </w:r>
      <w:r w:rsidR="00303468" w:rsidRPr="00C55B40">
        <w:rPr>
          <w:rFonts w:eastAsia="FangSong" w:hint="eastAsia"/>
          <w:lang w:eastAsia="zh-CN"/>
        </w:rPr>
        <w:t>选项</w:t>
      </w:r>
      <w:r w:rsidRPr="00C55B40">
        <w:rPr>
          <w:rFonts w:eastAsia="FangSong" w:hint="eastAsia"/>
          <w:lang w:eastAsia="zh-CN"/>
        </w:rPr>
        <w:t>-&gt;</w:t>
      </w:r>
      <w:r w:rsidR="00303468" w:rsidRPr="00C55B40">
        <w:rPr>
          <w:rFonts w:eastAsia="FangSong"/>
          <w:lang w:eastAsia="zh-CN"/>
        </w:rPr>
        <w:t>安全</w:t>
      </w:r>
      <w:r w:rsidRPr="00C55B40">
        <w:rPr>
          <w:rFonts w:eastAsia="FangSong" w:hint="eastAsia"/>
          <w:lang w:eastAsia="zh-CN"/>
        </w:rPr>
        <w:t>选项卡，勾上</w:t>
      </w:r>
      <w:r w:rsidR="00303468" w:rsidRPr="00C55B40">
        <w:rPr>
          <w:rFonts w:eastAsia="FangSong"/>
          <w:lang w:eastAsia="zh-CN"/>
        </w:rPr>
        <w:t>启用保</w:t>
      </w:r>
      <w:r w:rsidR="00303468" w:rsidRPr="00C55B40">
        <w:rPr>
          <w:rFonts w:eastAsia="FangSong" w:hint="eastAsia"/>
          <w:lang w:eastAsia="zh-CN"/>
        </w:rPr>
        <w:t>护模式前的对</w:t>
      </w:r>
      <w:r w:rsidR="00303468" w:rsidRPr="00C55B40">
        <w:rPr>
          <w:rFonts w:eastAsia="FangSong"/>
          <w:lang w:eastAsia="zh-CN"/>
        </w:rPr>
        <w:t>勾</w:t>
      </w:r>
      <w:r w:rsidRPr="00C55B40">
        <w:rPr>
          <w:rFonts w:eastAsia="FangSong" w:hint="eastAsia"/>
          <w:lang w:eastAsia="zh-CN"/>
        </w:rPr>
        <w:t>即可。</w:t>
      </w:r>
    </w:p>
    <w:p w:rsidR="00C55B40" w:rsidRDefault="00C55B40" w:rsidP="00303468">
      <w:pPr>
        <w:rPr>
          <w:rFonts w:eastAsia="FangSong" w:hint="eastAsia"/>
          <w:lang w:eastAsia="zh-CN"/>
        </w:rPr>
      </w:pPr>
      <w:r>
        <w:rPr>
          <w:rFonts w:eastAsia="FangSong" w:hint="eastAsia"/>
          <w:lang w:eastAsia="zh-CN"/>
        </w:rPr>
        <w:t>然后，打开</w:t>
      </w:r>
      <w:r w:rsidRPr="00C55B40">
        <w:rPr>
          <w:rFonts w:eastAsia="FangSong"/>
          <w:lang w:eastAsia="zh-CN"/>
        </w:rPr>
        <w:t>IE</w:t>
      </w:r>
      <w:r w:rsidRPr="00C55B40">
        <w:rPr>
          <w:rFonts w:eastAsia="FangSong" w:hint="eastAsia"/>
          <w:lang w:eastAsia="zh-CN"/>
        </w:rPr>
        <w:t xml:space="preserve"> -&gt;</w:t>
      </w:r>
      <w:r w:rsidRPr="00C55B40">
        <w:rPr>
          <w:rFonts w:eastAsia="FangSong" w:hint="eastAsia"/>
          <w:lang w:eastAsia="zh-CN"/>
        </w:rPr>
        <w:t>设置</w:t>
      </w:r>
      <w:r w:rsidRPr="00C55B40">
        <w:rPr>
          <w:rFonts w:eastAsia="FangSong" w:hint="eastAsia"/>
          <w:lang w:eastAsia="zh-CN"/>
        </w:rPr>
        <w:t>-&gt;</w:t>
      </w:r>
      <w:r w:rsidRPr="00C55B40">
        <w:rPr>
          <w:rFonts w:eastAsia="FangSong"/>
          <w:lang w:eastAsia="zh-CN"/>
        </w:rPr>
        <w:t>Internet</w:t>
      </w:r>
      <w:r w:rsidRPr="00C55B40">
        <w:rPr>
          <w:rFonts w:eastAsia="FangSong" w:hint="eastAsia"/>
          <w:lang w:eastAsia="zh-CN"/>
        </w:rPr>
        <w:t>选项</w:t>
      </w:r>
      <w:r w:rsidRPr="00C55B40">
        <w:rPr>
          <w:rFonts w:eastAsia="FangSong" w:hint="eastAsia"/>
          <w:lang w:eastAsia="zh-CN"/>
        </w:rPr>
        <w:t>-&gt;</w:t>
      </w:r>
      <w:r>
        <w:rPr>
          <w:rFonts w:eastAsia="FangSong" w:hint="eastAsia"/>
          <w:lang w:eastAsia="zh-CN"/>
        </w:rPr>
        <w:t>高级</w:t>
      </w:r>
      <w:r w:rsidRPr="00C55B40">
        <w:rPr>
          <w:rFonts w:eastAsia="FangSong" w:hint="eastAsia"/>
          <w:lang w:eastAsia="zh-CN"/>
        </w:rPr>
        <w:t>选项卡</w:t>
      </w:r>
      <w:r>
        <w:rPr>
          <w:rFonts w:eastAsia="FangSong" w:hint="eastAsia"/>
          <w:lang w:eastAsia="zh-CN"/>
        </w:rPr>
        <w:t>，将扩张</w:t>
      </w:r>
      <w:r w:rsidRPr="00C55B40">
        <w:rPr>
          <w:rFonts w:eastAsia="FangSong"/>
          <w:lang w:eastAsia="zh-CN"/>
        </w:rPr>
        <w:t>保</w:t>
      </w:r>
      <w:r w:rsidRPr="00C55B40">
        <w:rPr>
          <w:rFonts w:eastAsia="FangSong" w:hint="eastAsia"/>
          <w:lang w:eastAsia="zh-CN"/>
        </w:rPr>
        <w:t>护模式</w:t>
      </w:r>
      <w:r>
        <w:rPr>
          <w:rFonts w:eastAsia="FangSong" w:hint="eastAsia"/>
          <w:lang w:eastAsia="zh-CN"/>
        </w:rPr>
        <w:t>有效的对勾取消即可。</w:t>
      </w:r>
    </w:p>
    <w:p w:rsidR="00C55B40" w:rsidRDefault="00C55B40" w:rsidP="00303468">
      <w:pPr>
        <w:rPr>
          <w:rFonts w:eastAsia="FangSong" w:hint="eastAsia"/>
          <w:lang w:eastAsia="zh-CN"/>
        </w:rPr>
      </w:pPr>
    </w:p>
    <w:p w:rsidR="00C55B40" w:rsidRPr="00C55B40" w:rsidRDefault="00C55B40" w:rsidP="00303468">
      <w:pPr>
        <w:rPr>
          <w:rFonts w:eastAsia="FangSong" w:hint="eastAsia"/>
          <w:lang w:eastAsia="zh-CN"/>
        </w:rPr>
      </w:pPr>
      <w:r w:rsidRPr="00C55B40">
        <w:rPr>
          <w:rFonts w:eastAsia="FangSong"/>
          <w:lang w:eastAsia="zh-CN"/>
        </w:rPr>
        <w:t>如果是首次在</w:t>
      </w:r>
      <w:r w:rsidRPr="00C55B40">
        <w:rPr>
          <w:rFonts w:eastAsia="FangSong"/>
          <w:lang w:eastAsia="zh-CN"/>
        </w:rPr>
        <w:t>IE</w:t>
      </w:r>
      <w:r w:rsidR="007E1A7F">
        <w:rPr>
          <w:rFonts w:eastAsia="FangSong" w:hint="eastAsia"/>
          <w:lang w:eastAsia="zh-CN"/>
        </w:rPr>
        <w:t>浏览器上测试，务必</w:t>
      </w:r>
      <w:r w:rsidRPr="00C55B40">
        <w:rPr>
          <w:rFonts w:eastAsia="FangSong" w:hint="eastAsia"/>
          <w:lang w:eastAsia="zh-CN"/>
        </w:rPr>
        <w:t>检查以下几个设置</w:t>
      </w:r>
      <w:r w:rsidRPr="00C55B40">
        <w:rPr>
          <w:rFonts w:eastAsia="FangSong"/>
          <w:lang w:eastAsia="zh-CN"/>
        </w:rPr>
        <w:t>：</w:t>
      </w:r>
    </w:p>
    <w:p w:rsidR="00C55B40" w:rsidRPr="00C55B40" w:rsidRDefault="00C55B40" w:rsidP="00C55B40">
      <w:pPr>
        <w:rPr>
          <w:rFonts w:eastAsia="FangSong"/>
          <w:lang w:eastAsia="zh-CN"/>
        </w:rPr>
      </w:pPr>
      <w:r w:rsidRPr="00C55B40">
        <w:rPr>
          <w:rFonts w:eastAsia="FangSong"/>
          <w:lang w:eastAsia="zh-CN"/>
        </w:rPr>
        <w:t>1</w:t>
      </w:r>
      <w:r w:rsidR="002156C0">
        <w:rPr>
          <w:rFonts w:eastAsia="FangSong" w:hint="eastAsia"/>
          <w:lang w:eastAsia="zh-CN"/>
        </w:rPr>
        <w:t xml:space="preserve">. </w:t>
      </w:r>
      <w:r w:rsidRPr="00C55B40">
        <w:rPr>
          <w:rFonts w:eastAsia="FangSong"/>
          <w:lang w:eastAsia="zh-CN"/>
        </w:rPr>
        <w:t>IE</w:t>
      </w:r>
      <w:r w:rsidRPr="00C55B40">
        <w:rPr>
          <w:rFonts w:eastAsia="FangSong" w:hint="eastAsia"/>
          <w:lang w:eastAsia="zh-CN"/>
        </w:rPr>
        <w:t>选项设置的安全页中，</w:t>
      </w:r>
      <w:r w:rsidRPr="00C55B40">
        <w:rPr>
          <w:rFonts w:eastAsia="FangSong"/>
          <w:lang w:eastAsia="zh-CN"/>
        </w:rPr>
        <w:t>4</w:t>
      </w:r>
      <w:r w:rsidRPr="00C55B40">
        <w:rPr>
          <w:rFonts w:eastAsia="FangSong" w:hint="eastAsia"/>
          <w:lang w:eastAsia="zh-CN"/>
        </w:rPr>
        <w:t>个区域的启用保护模式的勾选都去掉（或都勾上）</w:t>
      </w:r>
    </w:p>
    <w:p w:rsidR="00C55B40" w:rsidRPr="00C55B40" w:rsidRDefault="002156C0" w:rsidP="00C55B40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 xml:space="preserve">2. </w:t>
      </w:r>
      <w:r w:rsidR="00C55B40" w:rsidRPr="00C55B40">
        <w:rPr>
          <w:rFonts w:eastAsia="FangSong"/>
          <w:lang w:eastAsia="zh-CN"/>
        </w:rPr>
        <w:t>IE</w:t>
      </w:r>
      <w:r w:rsidR="00C55B40" w:rsidRPr="00C55B40">
        <w:rPr>
          <w:rFonts w:eastAsia="FangSong" w:hint="eastAsia"/>
          <w:lang w:eastAsia="zh-CN"/>
        </w:rPr>
        <w:t>页面的显示比例要为</w:t>
      </w:r>
      <w:r w:rsidR="00C55B40" w:rsidRPr="00C55B40">
        <w:rPr>
          <w:rFonts w:eastAsia="FangSong"/>
          <w:lang w:eastAsia="zh-CN"/>
        </w:rPr>
        <w:t>100%</w:t>
      </w:r>
    </w:p>
    <w:p w:rsidR="00C55B40" w:rsidRPr="00C55B40" w:rsidRDefault="002156C0" w:rsidP="00C55B40">
      <w:pPr>
        <w:rPr>
          <w:rFonts w:eastAsia="FangSong"/>
          <w:lang w:eastAsia="zh-CN"/>
        </w:rPr>
      </w:pPr>
      <w:r>
        <w:rPr>
          <w:rFonts w:eastAsia="FangSong" w:hint="eastAsia"/>
          <w:lang w:eastAsia="zh-CN"/>
        </w:rPr>
        <w:t xml:space="preserve">3. </w:t>
      </w:r>
      <w:r w:rsidR="00C55B40" w:rsidRPr="00C55B40">
        <w:rPr>
          <w:rFonts w:eastAsia="FangSong" w:hint="eastAsia"/>
          <w:lang w:eastAsia="zh-CN"/>
        </w:rPr>
        <w:t>下载</w:t>
      </w:r>
      <w:r w:rsidR="00C55B40" w:rsidRPr="00C55B40">
        <w:rPr>
          <w:rFonts w:eastAsia="FangSong"/>
          <w:lang w:eastAsia="zh-CN"/>
        </w:rPr>
        <w:t>IEDriverServer.exe</w:t>
      </w:r>
      <w:r w:rsidR="00C55B40" w:rsidRPr="00C55B40">
        <w:rPr>
          <w:rFonts w:eastAsia="FangSong" w:hint="eastAsia"/>
          <w:lang w:eastAsia="zh-CN"/>
        </w:rPr>
        <w:t>文件，放到环境变量</w:t>
      </w:r>
      <w:r w:rsidR="00C55B40" w:rsidRPr="00C55B40">
        <w:rPr>
          <w:rFonts w:eastAsia="FangSong"/>
          <w:lang w:eastAsia="zh-CN"/>
        </w:rPr>
        <w:t>path</w:t>
      </w:r>
      <w:r w:rsidR="00C55B40" w:rsidRPr="00C55B40">
        <w:rPr>
          <w:rFonts w:eastAsia="FangSong" w:hint="eastAsia"/>
          <w:lang w:eastAsia="zh-CN"/>
        </w:rPr>
        <w:t>路径的目录里或把他所在的目录加到</w:t>
      </w:r>
      <w:r w:rsidR="00C55B40" w:rsidRPr="00C55B40">
        <w:rPr>
          <w:rFonts w:eastAsia="FangSong"/>
          <w:lang w:eastAsia="zh-CN"/>
        </w:rPr>
        <w:t>path</w:t>
      </w:r>
      <w:r w:rsidR="00C55B40" w:rsidRPr="00C55B40">
        <w:rPr>
          <w:rFonts w:eastAsia="FangSong" w:hint="eastAsia"/>
          <w:lang w:eastAsia="zh-CN"/>
        </w:rPr>
        <w:t>环境变量中。</w:t>
      </w:r>
    </w:p>
    <w:p w:rsidR="00EB7C1E" w:rsidRPr="00C55B40" w:rsidRDefault="002156C0" w:rsidP="00C55B40">
      <w:pPr>
        <w:rPr>
          <w:rFonts w:eastAsia="FangSong" w:hint="eastAsia"/>
          <w:lang w:eastAsia="zh-CN"/>
        </w:rPr>
      </w:pPr>
      <w:r>
        <w:rPr>
          <w:rFonts w:eastAsia="FangSong" w:hint="eastAsia"/>
          <w:lang w:eastAsia="zh-CN"/>
        </w:rPr>
        <w:t xml:space="preserve">4. </w:t>
      </w:r>
      <w:r w:rsidR="00C55B40" w:rsidRPr="00C55B40">
        <w:rPr>
          <w:rFonts w:eastAsia="FangSong" w:hint="eastAsia"/>
          <w:lang w:eastAsia="zh-CN"/>
        </w:rPr>
        <w:t>如果</w:t>
      </w:r>
      <w:r w:rsidR="00C55B40" w:rsidRPr="00C55B40">
        <w:rPr>
          <w:rFonts w:eastAsia="FangSong"/>
          <w:lang w:eastAsia="zh-CN"/>
        </w:rPr>
        <w:t>IE</w:t>
      </w:r>
      <w:r w:rsidR="00C55B40" w:rsidRPr="00C55B40">
        <w:rPr>
          <w:rFonts w:eastAsia="FangSong" w:hint="eastAsia"/>
          <w:lang w:eastAsia="zh-CN"/>
        </w:rPr>
        <w:t>浏览器设置安全性较高，在“</w:t>
      </w:r>
      <w:r w:rsidR="00C55B40" w:rsidRPr="00C55B40">
        <w:rPr>
          <w:rFonts w:eastAsia="FangSong"/>
          <w:lang w:eastAsia="zh-CN"/>
        </w:rPr>
        <w:t>Internet Options”</w:t>
      </w:r>
      <w:r w:rsidR="00C55B40" w:rsidRPr="00C55B40">
        <w:rPr>
          <w:rFonts w:eastAsia="FangSong" w:hint="eastAsia"/>
          <w:lang w:eastAsia="zh-CN"/>
        </w:rPr>
        <w:t>中都不要选择“</w:t>
      </w:r>
      <w:r w:rsidR="00C55B40" w:rsidRPr="00C55B40">
        <w:rPr>
          <w:rFonts w:eastAsia="FangSong"/>
          <w:lang w:eastAsia="zh-CN"/>
        </w:rPr>
        <w:t>Enable Protected Mode”</w:t>
      </w:r>
      <w:r w:rsidR="00C55B40" w:rsidRPr="00C55B40">
        <w:rPr>
          <w:rFonts w:eastAsia="FangSong" w:hint="eastAsia"/>
          <w:lang w:eastAsia="zh-CN"/>
        </w:rPr>
        <w:t>（保护模式），否则可能遇到错误提示。</w:t>
      </w:r>
    </w:p>
    <w:p w:rsidR="00FC0963" w:rsidRPr="00C55B40" w:rsidRDefault="00FC0963" w:rsidP="00C55B40">
      <w:pPr>
        <w:rPr>
          <w:rFonts w:eastAsia="FangSong" w:hint="eastAsia"/>
          <w:lang w:eastAsia="zh-CN"/>
        </w:rPr>
      </w:pPr>
    </w:p>
    <w:p w:rsidR="00EB7C1E" w:rsidRPr="007D5018" w:rsidRDefault="00DE0D59" w:rsidP="00EB7C1E">
      <w:pPr>
        <w:pStyle w:val="af2"/>
        <w:numPr>
          <w:ilvl w:val="0"/>
          <w:numId w:val="11"/>
        </w:numPr>
        <w:ind w:leftChars="0"/>
        <w:rPr>
          <w:rFonts w:eastAsia="FangSong"/>
        </w:rPr>
      </w:pPr>
      <w:r>
        <w:rPr>
          <w:rFonts w:eastAsia="FangSong" w:hint="eastAsia"/>
          <w:lang w:eastAsia="zh-CN"/>
        </w:rPr>
        <w:t>注册表配置</w:t>
      </w:r>
    </w:p>
    <w:p w:rsidR="00EB7C1E" w:rsidRPr="007D5018" w:rsidRDefault="00FC0963" w:rsidP="00EB7C1E">
      <w:pPr>
        <w:rPr>
          <w:rFonts w:eastAsia="FangSong"/>
          <w:lang w:eastAsia="zh-CN"/>
        </w:rPr>
      </w:pPr>
      <w:r w:rsidRPr="007D5018">
        <w:rPr>
          <w:rFonts w:eastAsia="FangSong"/>
        </w:rPr>
        <w:t>32</w:t>
      </w:r>
      <w:r w:rsidRPr="007D5018">
        <w:rPr>
          <w:rFonts w:eastAsia="FangSong" w:hint="eastAsia"/>
        </w:rPr>
        <w:t>bit OS</w:t>
      </w:r>
      <w:r w:rsidR="00DE0D59">
        <w:rPr>
          <w:rFonts w:eastAsia="FangSong" w:hint="eastAsia"/>
          <w:lang w:eastAsia="zh-CN"/>
        </w:rPr>
        <w:t>：</w:t>
      </w:r>
    </w:p>
    <w:p w:rsidR="00FC0963" w:rsidRPr="007D5018" w:rsidRDefault="00FC0963" w:rsidP="00EB7C1E">
      <w:pPr>
        <w:rPr>
          <w:rFonts w:eastAsia="FangSong"/>
        </w:rPr>
      </w:pPr>
      <w:r w:rsidRPr="007D5018">
        <w:rPr>
          <w:rFonts w:eastAsia="FangSong"/>
        </w:rPr>
        <w:t>HKEY_LOCAL_MACHINE\SOFTWARE\Microsoft\Internet</w:t>
      </w:r>
      <w:r w:rsidRPr="007D5018">
        <w:rPr>
          <w:rFonts w:eastAsia="FangSong" w:hint="eastAsia"/>
        </w:rPr>
        <w:t xml:space="preserve"> </w:t>
      </w:r>
      <w:r w:rsidRPr="007D5018">
        <w:rPr>
          <w:rFonts w:eastAsia="FangSong"/>
        </w:rPr>
        <w:t>Explorer\Main\</w:t>
      </w:r>
      <w:proofErr w:type="spellStart"/>
      <w:r w:rsidRPr="007D5018">
        <w:rPr>
          <w:rFonts w:eastAsia="FangSong"/>
        </w:rPr>
        <w:t>FeatureControl</w:t>
      </w:r>
      <w:proofErr w:type="spellEnd"/>
      <w:r w:rsidRPr="007D5018">
        <w:rPr>
          <w:rFonts w:eastAsia="FangSong"/>
        </w:rPr>
        <w:t>\FEATURE_BFCACHE</w:t>
      </w:r>
    </w:p>
    <w:p w:rsidR="00EB7C1E" w:rsidRPr="007D5018" w:rsidRDefault="00EB7C1E" w:rsidP="00320DA4">
      <w:pPr>
        <w:rPr>
          <w:rFonts w:eastAsia="FangSong"/>
        </w:rPr>
      </w:pPr>
    </w:p>
    <w:p w:rsidR="00FC0963" w:rsidRPr="007D5018" w:rsidRDefault="00FC0963" w:rsidP="00320DA4">
      <w:pPr>
        <w:rPr>
          <w:rFonts w:eastAsia="FangSong"/>
        </w:rPr>
      </w:pPr>
      <w:r w:rsidRPr="007D5018">
        <w:rPr>
          <w:rFonts w:eastAsia="FangSong"/>
        </w:rPr>
        <w:t>64</w:t>
      </w:r>
      <w:r w:rsidRPr="007D5018">
        <w:rPr>
          <w:rFonts w:eastAsia="FangSong" w:hint="eastAsia"/>
        </w:rPr>
        <w:t xml:space="preserve"> bit OS</w:t>
      </w:r>
      <w:r w:rsidRPr="007D5018">
        <w:rPr>
          <w:rFonts w:eastAsia="FangSong" w:hint="eastAsia"/>
        </w:rPr>
        <w:t>：</w:t>
      </w:r>
    </w:p>
    <w:p w:rsidR="00FC0963" w:rsidRPr="007D5018" w:rsidRDefault="00FC0963" w:rsidP="00320DA4">
      <w:pPr>
        <w:rPr>
          <w:rFonts w:eastAsia="FangSong"/>
        </w:rPr>
      </w:pPr>
      <w:r w:rsidRPr="007D5018">
        <w:rPr>
          <w:rFonts w:eastAsia="FangSong"/>
        </w:rPr>
        <w:t xml:space="preserve">HKEY_LOCAL_MACHINE\SOFTWARE\Wow6432Node\Microsoft\Internet </w:t>
      </w:r>
      <w:r w:rsidRPr="007D5018">
        <w:rPr>
          <w:rFonts w:eastAsia="FangSong"/>
        </w:rPr>
        <w:br/>
        <w:t>Explorer\Main\</w:t>
      </w:r>
      <w:proofErr w:type="spellStart"/>
      <w:r w:rsidRPr="007D5018">
        <w:rPr>
          <w:rFonts w:eastAsia="FangSong"/>
        </w:rPr>
        <w:t>FeatureControl</w:t>
      </w:r>
      <w:proofErr w:type="spellEnd"/>
      <w:r w:rsidRPr="007D5018">
        <w:rPr>
          <w:rFonts w:eastAsia="FangSong"/>
        </w:rPr>
        <w:t>\FEATURE_BFCACHE</w:t>
      </w:r>
    </w:p>
    <w:p w:rsidR="00FC0963" w:rsidRPr="007D5018" w:rsidRDefault="00FC0963" w:rsidP="00320DA4">
      <w:pPr>
        <w:rPr>
          <w:rFonts w:eastAsia="FangSong"/>
        </w:rPr>
      </w:pPr>
    </w:p>
    <w:p w:rsidR="00FC0963" w:rsidRPr="007D5018" w:rsidRDefault="00FC0963" w:rsidP="00320DA4">
      <w:pPr>
        <w:rPr>
          <w:rFonts w:eastAsia="FangSong"/>
        </w:rPr>
      </w:pPr>
      <w:r w:rsidRPr="007D5018">
        <w:rPr>
          <w:rFonts w:eastAsia="FangSong"/>
        </w:rPr>
        <w:t>iexplorer.exe</w:t>
      </w:r>
      <w:r w:rsidRPr="007D5018">
        <w:rPr>
          <w:rFonts w:eastAsia="FangSong" w:hint="eastAsia"/>
        </w:rPr>
        <w:t xml:space="preserve">   </w:t>
      </w:r>
      <w:r w:rsidRPr="007D5018">
        <w:rPr>
          <w:rFonts w:eastAsia="FangSong"/>
        </w:rPr>
        <w:t>DWORD</w:t>
      </w:r>
      <w:r w:rsidRPr="007D5018">
        <w:rPr>
          <w:rFonts w:eastAsia="FangSong" w:hint="eastAsia"/>
        </w:rPr>
        <w:t xml:space="preserve">32   </w:t>
      </w:r>
      <w:r w:rsidRPr="007D5018">
        <w:rPr>
          <w:rFonts w:eastAsia="FangSong"/>
        </w:rPr>
        <w:t>0</w:t>
      </w:r>
    </w:p>
    <w:p w:rsidR="00051A20" w:rsidRPr="007D5018" w:rsidRDefault="00051A20" w:rsidP="00320DA4">
      <w:pPr>
        <w:rPr>
          <w:rFonts w:eastAsia="FangSong"/>
        </w:rPr>
      </w:pPr>
    </w:p>
    <w:p w:rsidR="00051A20" w:rsidRPr="007D5018" w:rsidRDefault="00051A20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3. Selenium Node </w:t>
      </w:r>
      <w:r w:rsidR="00DE0D59">
        <w:rPr>
          <w:rFonts w:eastAsia="FangSong" w:hint="eastAsia"/>
          <w:lang w:eastAsia="zh-CN"/>
        </w:rPr>
        <w:t>配置</w:t>
      </w:r>
    </w:p>
    <w:p w:rsidR="00051A20" w:rsidRPr="007D5018" w:rsidRDefault="00051A20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※　</w:t>
      </w:r>
      <w:bookmarkStart w:id="0" w:name="_GoBack"/>
      <w:bookmarkEnd w:id="0"/>
      <w:r w:rsidR="00DE0D59">
        <w:rPr>
          <w:rFonts w:eastAsia="FangSong" w:hint="eastAsia"/>
          <w:lang w:eastAsia="zh-CN"/>
        </w:rPr>
        <w:t>创建</w:t>
      </w:r>
      <w:proofErr w:type="spellStart"/>
      <w:r w:rsidRPr="007D5018">
        <w:rPr>
          <w:rFonts w:eastAsia="FangSong"/>
        </w:rPr>
        <w:t>nodeconfig.json</w:t>
      </w:r>
      <w:proofErr w:type="spellEnd"/>
      <w:r w:rsidR="00DE0D59">
        <w:rPr>
          <w:rFonts w:eastAsia="FangSong" w:hint="eastAsia"/>
          <w:lang w:eastAsia="zh-CN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051A20" w:rsidRPr="007D5018" w:rsidTr="00051A20">
        <w:tc>
          <w:tcPr>
            <w:tcW w:w="9836" w:type="dxa"/>
          </w:tcPr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{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"capabilities":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[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{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</w:t>
            </w:r>
            <w:proofErr w:type="spellStart"/>
            <w:r w:rsidRPr="007D5018">
              <w:rPr>
                <w:rFonts w:eastAsia="FangSong"/>
              </w:rPr>
              <w:t>browserName</w:t>
            </w:r>
            <w:proofErr w:type="spellEnd"/>
            <w:r w:rsidRPr="007D5018">
              <w:rPr>
                <w:rFonts w:eastAsia="FangSong"/>
              </w:rPr>
              <w:t>": "internet explorer",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"version": 11,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"platform": "WINDOWS",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</w:t>
            </w:r>
            <w:proofErr w:type="spellStart"/>
            <w:r w:rsidRPr="007D5018">
              <w:rPr>
                <w:rFonts w:eastAsia="FangSong"/>
              </w:rPr>
              <w:t>maxInstances</w:t>
            </w:r>
            <w:proofErr w:type="spellEnd"/>
            <w:r w:rsidRPr="007D5018">
              <w:rPr>
                <w:rFonts w:eastAsia="FangSong"/>
              </w:rPr>
              <w:t>": 1,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  "</w:t>
            </w:r>
            <w:proofErr w:type="spellStart"/>
            <w:r w:rsidRPr="007D5018">
              <w:rPr>
                <w:rFonts w:eastAsia="FangSong"/>
              </w:rPr>
              <w:t>seleniumProtocol</w:t>
            </w:r>
            <w:proofErr w:type="spellEnd"/>
            <w:r w:rsidRPr="007D5018">
              <w:rPr>
                <w:rFonts w:eastAsia="FangSong"/>
              </w:rPr>
              <w:t>": "</w:t>
            </w:r>
            <w:proofErr w:type="spellStart"/>
            <w:r w:rsidRPr="007D5018">
              <w:rPr>
                <w:rFonts w:eastAsia="FangSong"/>
              </w:rPr>
              <w:t>WebDriver</w:t>
            </w:r>
            <w:proofErr w:type="spellEnd"/>
            <w:r w:rsidRPr="007D5018">
              <w:rPr>
                <w:rFonts w:eastAsia="FangSong"/>
              </w:rPr>
              <w:t>"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  }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],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"proxy": "</w:t>
            </w:r>
            <w:proofErr w:type="spellStart"/>
            <w:r w:rsidRPr="007D5018">
              <w:rPr>
                <w:rFonts w:eastAsia="FangSong"/>
              </w:rPr>
              <w:t>org.openqa.grid.selenium.proxy.DefaultRemoteProxy</w:t>
            </w:r>
            <w:proofErr w:type="spellEnd"/>
            <w:r w:rsidRPr="007D5018">
              <w:rPr>
                <w:rFonts w:eastAsia="FangSong"/>
              </w:rPr>
              <w:t>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maxSession</w:t>
            </w:r>
            <w:proofErr w:type="spellEnd"/>
            <w:r w:rsidRPr="007D5018">
              <w:rPr>
                <w:rFonts w:eastAsia="FangSong"/>
              </w:rPr>
              <w:t>": 2,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"port": -1,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"register": true,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registerCycle</w:t>
            </w:r>
            <w:proofErr w:type="spellEnd"/>
            <w:r w:rsidRPr="007D5018">
              <w:rPr>
                <w:rFonts w:eastAsia="FangSong"/>
              </w:rPr>
              <w:t>": 5000,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 w:hint="eastAsia"/>
              </w:rPr>
              <w:t xml:space="preserve">  "hub": "http://</w:t>
            </w:r>
            <w:r w:rsidR="00F62BD8" w:rsidRPr="00F62BD8">
              <w:rPr>
                <w:rFonts w:eastAsia="FangSong" w:hint="eastAsia"/>
                <w:color w:val="FF0000"/>
                <w:lang w:eastAsia="zh-CN"/>
              </w:rPr>
              <w:t>*</w:t>
            </w:r>
            <w:r w:rsidR="00F62BD8">
              <w:rPr>
                <w:rFonts w:eastAsia="FangSong" w:hint="eastAsia"/>
                <w:color w:val="FF0000"/>
                <w:lang w:eastAsia="zh-CN"/>
              </w:rPr>
              <w:t>.</w:t>
            </w:r>
            <w:r w:rsidR="00F62BD8" w:rsidRPr="00F62BD8">
              <w:rPr>
                <w:rFonts w:eastAsia="FangSong" w:hint="eastAsia"/>
                <w:color w:val="FF0000"/>
                <w:lang w:eastAsia="zh-CN"/>
              </w:rPr>
              <w:t>*.*.*</w:t>
            </w:r>
            <w:r w:rsidRPr="007D5018">
              <w:rPr>
                <w:rFonts w:eastAsia="FangSong" w:hint="eastAsia"/>
              </w:rPr>
              <w:t>:4444",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nodeStatusCheckTimeout</w:t>
            </w:r>
            <w:proofErr w:type="spellEnd"/>
            <w:r w:rsidRPr="007D5018">
              <w:rPr>
                <w:rFonts w:eastAsia="FangSong"/>
              </w:rPr>
              <w:t>": 5000,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nodePolling</w:t>
            </w:r>
            <w:proofErr w:type="spellEnd"/>
            <w:r w:rsidRPr="007D5018">
              <w:rPr>
                <w:rFonts w:eastAsia="FangSong"/>
              </w:rPr>
              <w:t>": 5000,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"role": "node",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unregisterIfStillDownAfter</w:t>
            </w:r>
            <w:proofErr w:type="spellEnd"/>
            <w:r w:rsidRPr="007D5018">
              <w:rPr>
                <w:rFonts w:eastAsia="FangSong"/>
              </w:rPr>
              <w:t>": 60000,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downPollingLimit</w:t>
            </w:r>
            <w:proofErr w:type="spellEnd"/>
            <w:r w:rsidRPr="007D5018">
              <w:rPr>
                <w:rFonts w:eastAsia="FangSong"/>
              </w:rPr>
              <w:t>": 2,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"debug": false,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"servlets" : [],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</w:t>
            </w:r>
            <w:proofErr w:type="spellStart"/>
            <w:r w:rsidRPr="007D5018">
              <w:rPr>
                <w:rFonts w:eastAsia="FangSong"/>
              </w:rPr>
              <w:t>withoutServlets</w:t>
            </w:r>
            <w:proofErr w:type="spellEnd"/>
            <w:r w:rsidRPr="007D5018">
              <w:rPr>
                <w:rFonts w:eastAsia="FangSong"/>
              </w:rPr>
              <w:t>": [],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  "custom": {}</w:t>
            </w:r>
          </w:p>
          <w:p w:rsidR="00051A20" w:rsidRPr="007D5018" w:rsidRDefault="00051A20" w:rsidP="00051A20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}</w:t>
            </w:r>
          </w:p>
        </w:tc>
      </w:tr>
    </w:tbl>
    <w:p w:rsidR="00051A20" w:rsidRPr="007D5018" w:rsidRDefault="00051A20" w:rsidP="00320DA4">
      <w:pPr>
        <w:rPr>
          <w:rFonts w:eastAsia="FangSong"/>
        </w:rPr>
      </w:pPr>
    </w:p>
    <w:p w:rsidR="00051A20" w:rsidRPr="007D5018" w:rsidRDefault="00051A20" w:rsidP="00320DA4">
      <w:pPr>
        <w:rPr>
          <w:rFonts w:eastAsia="FangSong"/>
          <w:lang w:eastAsia="zh-CN"/>
        </w:rPr>
      </w:pPr>
      <w:r w:rsidRPr="007D5018">
        <w:rPr>
          <w:rFonts w:eastAsia="FangSong" w:hint="eastAsia"/>
        </w:rPr>
        <w:t xml:space="preserve">4. </w:t>
      </w:r>
      <w:r w:rsidR="00B46E06">
        <w:rPr>
          <w:rFonts w:eastAsia="FangSong" w:hint="eastAsia"/>
          <w:lang w:eastAsia="zh-CN"/>
        </w:rPr>
        <w:t>启动</w:t>
      </w:r>
      <w:r w:rsidR="00B46E06">
        <w:rPr>
          <w:rFonts w:eastAsia="FangSong" w:hint="eastAsia"/>
        </w:rPr>
        <w:t>Selenium Server</w:t>
      </w:r>
      <w:r w:rsidR="00B46E06">
        <w:rPr>
          <w:rFonts w:eastAsia="FangSong" w:hint="eastAsia"/>
          <w:lang w:eastAsia="zh-CN"/>
        </w:rPr>
        <w:t>。</w:t>
      </w:r>
    </w:p>
    <w:p w:rsidR="00051A20" w:rsidRPr="007D5018" w:rsidRDefault="00051A20" w:rsidP="00320DA4">
      <w:pPr>
        <w:rPr>
          <w:rFonts w:eastAsia="FangSong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051A20" w:rsidRPr="007D5018" w:rsidTr="00051A20">
        <w:tc>
          <w:tcPr>
            <w:tcW w:w="9836" w:type="dxa"/>
          </w:tcPr>
          <w:p w:rsidR="00051A20" w:rsidRPr="007D5018" w:rsidRDefault="00051A20" w:rsidP="00320DA4">
            <w:pPr>
              <w:rPr>
                <w:rFonts w:eastAsia="FangSong"/>
              </w:rPr>
            </w:pPr>
            <w:r w:rsidRPr="007D5018">
              <w:rPr>
                <w:rFonts w:eastAsia="FangSong"/>
              </w:rPr>
              <w:t>&gt; java -Dwebdriver.ie.driver=IEDriverServer.exe -jar selenium-server-standalone-3.14.0.jar -role node -</w:t>
            </w:r>
            <w:proofErr w:type="spellStart"/>
            <w:r w:rsidRPr="007D5018">
              <w:rPr>
                <w:rFonts w:eastAsia="FangSong"/>
              </w:rPr>
              <w:t>nodeConfig</w:t>
            </w:r>
            <w:proofErr w:type="spellEnd"/>
            <w:r w:rsidRPr="007D5018">
              <w:rPr>
                <w:rFonts w:eastAsia="FangSong"/>
              </w:rPr>
              <w:t xml:space="preserve"> </w:t>
            </w:r>
            <w:proofErr w:type="spellStart"/>
            <w:r w:rsidRPr="007D5018">
              <w:rPr>
                <w:rFonts w:eastAsia="FangSong"/>
              </w:rPr>
              <w:t>nodeconfig.json</w:t>
            </w:r>
            <w:proofErr w:type="spellEnd"/>
          </w:p>
        </w:tc>
      </w:tr>
    </w:tbl>
    <w:p w:rsidR="00051A20" w:rsidRPr="007D5018" w:rsidRDefault="00051A20" w:rsidP="00320DA4">
      <w:pPr>
        <w:rPr>
          <w:rFonts w:eastAsia="FangSong"/>
        </w:rPr>
      </w:pPr>
    </w:p>
    <w:p w:rsidR="002E5A96" w:rsidRPr="007D5018" w:rsidRDefault="002E5A96">
      <w:pPr>
        <w:widowControl/>
        <w:jc w:val="left"/>
        <w:rPr>
          <w:rFonts w:eastAsia="FangSong"/>
        </w:rPr>
      </w:pPr>
      <w:r w:rsidRPr="007D5018">
        <w:rPr>
          <w:rFonts w:eastAsia="FangSong"/>
        </w:rPr>
        <w:br w:type="page"/>
      </w:r>
    </w:p>
    <w:p w:rsidR="00D96521" w:rsidRPr="007D5018" w:rsidRDefault="00D96521" w:rsidP="00D96521">
      <w:pPr>
        <w:rPr>
          <w:rFonts w:eastAsia="FangSong"/>
        </w:rPr>
      </w:pPr>
    </w:p>
    <w:p w:rsidR="00D96521" w:rsidRPr="007D5018" w:rsidRDefault="004C767A" w:rsidP="00D96521">
      <w:pPr>
        <w:pStyle w:val="1"/>
        <w:rPr>
          <w:rFonts w:ascii="Century" w:eastAsia="FangSong" w:hAnsi="Century"/>
          <w:sz w:val="22"/>
          <w:szCs w:val="22"/>
        </w:rPr>
      </w:pPr>
      <w:r w:rsidRPr="007D5018">
        <w:rPr>
          <w:rFonts w:ascii="Century" w:eastAsia="FangSong" w:hAnsi="Century" w:hint="eastAsia"/>
          <w:sz w:val="22"/>
          <w:szCs w:val="22"/>
        </w:rPr>
        <w:t>Grid Console</w:t>
      </w:r>
    </w:p>
    <w:p w:rsidR="0064567E" w:rsidRPr="007D5018" w:rsidRDefault="00A91485" w:rsidP="004C767A">
      <w:pPr>
        <w:rPr>
          <w:rFonts w:eastAsia="FangSong"/>
        </w:rPr>
      </w:pPr>
      <w:hyperlink r:id="rId14" w:history="1">
        <w:r w:rsidR="004C767A" w:rsidRPr="007D5018">
          <w:rPr>
            <w:rStyle w:val="aa"/>
            <w:rFonts w:eastAsia="FangSong"/>
          </w:rPr>
          <w:t>http://</w:t>
        </w:r>
        <w:r w:rsidR="00F62BD8">
          <w:rPr>
            <w:rStyle w:val="aa"/>
            <w:rFonts w:eastAsia="FangSong" w:hint="eastAsia"/>
            <w:lang w:eastAsia="zh-CN"/>
          </w:rPr>
          <w:t>*.*.*.*</w:t>
        </w:r>
        <w:r w:rsidR="004C767A" w:rsidRPr="007D5018">
          <w:rPr>
            <w:rStyle w:val="aa"/>
            <w:rFonts w:eastAsia="FangSong"/>
          </w:rPr>
          <w:t>:4444/grid/console</w:t>
        </w:r>
      </w:hyperlink>
    </w:p>
    <w:p w:rsidR="004C767A" w:rsidRPr="007D5018" w:rsidRDefault="004C767A" w:rsidP="004C767A">
      <w:pPr>
        <w:rPr>
          <w:rFonts w:eastAsia="FangSong"/>
        </w:rPr>
      </w:pPr>
    </w:p>
    <w:p w:rsidR="004C767A" w:rsidRPr="007D5018" w:rsidRDefault="00EA0ECC" w:rsidP="004C767A">
      <w:pPr>
        <w:rPr>
          <w:rFonts w:eastAsia="FangSong"/>
        </w:rPr>
      </w:pPr>
      <w:r>
        <w:rPr>
          <w:noProof/>
        </w:rPr>
        <w:drawing>
          <wp:inline distT="0" distB="0" distL="0" distR="0" wp14:anchorId="75BD7356" wp14:editId="7EFD53CE">
            <wp:extent cx="5612130" cy="1421765"/>
            <wp:effectExtent l="0" t="0" r="762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21" w:rsidRPr="007D5018" w:rsidRDefault="00D96521" w:rsidP="00D96521">
      <w:pPr>
        <w:jc w:val="left"/>
        <w:rPr>
          <w:rFonts w:eastAsia="FangSong"/>
        </w:rPr>
      </w:pPr>
    </w:p>
    <w:p w:rsidR="00D96521" w:rsidRPr="007D5018" w:rsidRDefault="00D96521" w:rsidP="00D96521">
      <w:pPr>
        <w:jc w:val="left"/>
        <w:rPr>
          <w:rFonts w:eastAsia="FangSong"/>
          <w:lang w:eastAsia="zh-CN"/>
        </w:rPr>
      </w:pPr>
    </w:p>
    <w:p w:rsidR="00A809F8" w:rsidRPr="007D5018" w:rsidRDefault="00A809F8" w:rsidP="00A809F8">
      <w:pPr>
        <w:pStyle w:val="1"/>
        <w:rPr>
          <w:rFonts w:ascii="Century" w:eastAsia="FangSong" w:hAnsi="Century"/>
          <w:sz w:val="22"/>
          <w:szCs w:val="22"/>
        </w:rPr>
      </w:pPr>
      <w:proofErr w:type="spellStart"/>
      <w:r w:rsidRPr="007D5018">
        <w:rPr>
          <w:rFonts w:ascii="Century" w:eastAsia="FangSong" w:hAnsi="Century" w:hint="eastAsia"/>
          <w:sz w:val="22"/>
          <w:szCs w:val="22"/>
        </w:rPr>
        <w:t>TestCase</w:t>
      </w:r>
      <w:proofErr w:type="spellEnd"/>
      <w:r w:rsidR="00EA0ECC">
        <w:rPr>
          <w:rFonts w:ascii="Century" w:eastAsia="FangSong" w:hAnsi="Century" w:hint="eastAsia"/>
          <w:sz w:val="22"/>
          <w:szCs w:val="22"/>
          <w:lang w:eastAsia="zh-CN"/>
        </w:rPr>
        <w:t>验证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36"/>
      </w:tblGrid>
      <w:tr w:rsidR="00824430" w:rsidRPr="007D5018" w:rsidTr="00824430">
        <w:tc>
          <w:tcPr>
            <w:tcW w:w="9836" w:type="dxa"/>
          </w:tcPr>
          <w:p w:rsidR="003F6134" w:rsidRPr="007D5018" w:rsidRDefault="003F6134" w:rsidP="003F6134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import </w:t>
            </w:r>
            <w:proofErr w:type="spellStart"/>
            <w:r w:rsidRPr="007D5018">
              <w:rPr>
                <w:rFonts w:eastAsia="FangSong"/>
              </w:rPr>
              <w:t>java.net.MalformedURLException</w:t>
            </w:r>
            <w:proofErr w:type="spellEnd"/>
            <w:r w:rsidRPr="007D5018">
              <w:rPr>
                <w:rFonts w:eastAsia="FangSong"/>
              </w:rPr>
              <w:t>;</w:t>
            </w:r>
          </w:p>
          <w:p w:rsidR="003F6134" w:rsidRPr="007D5018" w:rsidRDefault="003F6134" w:rsidP="003F6134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</w:rPr>
              <w:t>import java.net.URL;</w:t>
            </w:r>
          </w:p>
          <w:p w:rsidR="003F6134" w:rsidRPr="007D5018" w:rsidRDefault="003F6134" w:rsidP="003F6134">
            <w:pPr>
              <w:jc w:val="left"/>
              <w:rPr>
                <w:rFonts w:eastAsia="FangSong"/>
              </w:rPr>
            </w:pPr>
          </w:p>
          <w:p w:rsidR="00D13D1C" w:rsidRPr="007D5018" w:rsidRDefault="003F6134" w:rsidP="003F6134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</w:rPr>
              <w:t xml:space="preserve">import </w:t>
            </w:r>
            <w:proofErr w:type="spellStart"/>
            <w:r w:rsidRPr="007D5018">
              <w:rPr>
                <w:rFonts w:eastAsia="FangSong"/>
              </w:rPr>
              <w:t>org.junit.Test</w:t>
            </w:r>
            <w:proofErr w:type="spellEnd"/>
            <w:r w:rsidRPr="007D5018">
              <w:rPr>
                <w:rFonts w:eastAsia="FangSong"/>
              </w:rPr>
              <w:t>;</w:t>
            </w:r>
          </w:p>
          <w:p w:rsidR="00D13D1C" w:rsidRPr="007D5018" w:rsidRDefault="00D13D1C" w:rsidP="00D13D1C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import </w:t>
            </w:r>
            <w:proofErr w:type="spellStart"/>
            <w:r w:rsidRPr="007D5018">
              <w:rPr>
                <w:rFonts w:eastAsia="FangSong"/>
                <w:lang w:eastAsia="zh-CN"/>
              </w:rPr>
              <w:t>org.openqa.selenium.Capabilities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;</w:t>
            </w:r>
          </w:p>
          <w:p w:rsidR="00D13D1C" w:rsidRPr="007D5018" w:rsidRDefault="00D13D1C" w:rsidP="00D13D1C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import </w:t>
            </w:r>
            <w:proofErr w:type="spellStart"/>
            <w:r w:rsidRPr="007D5018">
              <w:rPr>
                <w:rFonts w:eastAsia="FangSong"/>
                <w:lang w:eastAsia="zh-CN"/>
              </w:rPr>
              <w:t>org.openqa.selenium.remote.DesiredCapabilities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;</w:t>
            </w:r>
          </w:p>
          <w:p w:rsidR="00824430" w:rsidRPr="007D5018" w:rsidRDefault="00D13D1C" w:rsidP="00D13D1C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import </w:t>
            </w:r>
            <w:proofErr w:type="spellStart"/>
            <w:r w:rsidRPr="007D5018">
              <w:rPr>
                <w:rFonts w:eastAsia="FangSong"/>
                <w:lang w:eastAsia="zh-CN"/>
              </w:rPr>
              <w:t>org.openqa.selenium.remote.RemoteWebDriver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;</w:t>
            </w:r>
          </w:p>
          <w:p w:rsidR="00D13D1C" w:rsidRPr="007D5018" w:rsidRDefault="00D13D1C" w:rsidP="00D13D1C">
            <w:pPr>
              <w:jc w:val="left"/>
              <w:rPr>
                <w:rFonts w:eastAsia="FangSong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public class </w:t>
            </w:r>
            <w:proofErr w:type="spellStart"/>
            <w:r w:rsidRPr="007D5018">
              <w:rPr>
                <w:rFonts w:eastAsia="FangSong"/>
                <w:lang w:eastAsia="zh-CN"/>
              </w:rPr>
              <w:t>MyTest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{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Capabilities </w:t>
            </w:r>
            <w:proofErr w:type="spellStart"/>
            <w:r w:rsidRPr="007D5018">
              <w:rPr>
                <w:rFonts w:eastAsia="FangSong"/>
                <w:lang w:eastAsia="zh-CN"/>
              </w:rPr>
              <w:t>chromeCapabilities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</w:t>
            </w:r>
            <w:proofErr w:type="spellStart"/>
            <w:r w:rsidRPr="007D5018">
              <w:rPr>
                <w:rFonts w:eastAsia="FangSong"/>
                <w:lang w:eastAsia="zh-CN"/>
              </w:rPr>
              <w:t>DesiredCapabilities.chrome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Capabilities </w:t>
            </w:r>
            <w:proofErr w:type="spellStart"/>
            <w:r w:rsidRPr="007D5018">
              <w:rPr>
                <w:rFonts w:eastAsia="FangSong"/>
                <w:lang w:eastAsia="zh-CN"/>
              </w:rPr>
              <w:t>firefoxCapabilities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</w:t>
            </w:r>
            <w:proofErr w:type="spellStart"/>
            <w:r w:rsidRPr="007D5018">
              <w:rPr>
                <w:rFonts w:eastAsia="FangSong"/>
                <w:lang w:eastAsia="zh-CN"/>
              </w:rPr>
              <w:t>DesiredCapabilities.firefox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373FDD" w:rsidP="00373FDD">
            <w:pPr>
              <w:ind w:firstLineChars="100" w:firstLine="197"/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Capabilities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Capabilities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</w:t>
            </w:r>
            <w:proofErr w:type="spellStart"/>
            <w:r w:rsidRPr="007D5018">
              <w:rPr>
                <w:rFonts w:eastAsia="FangSong"/>
                <w:lang w:eastAsia="zh-CN"/>
              </w:rPr>
              <w:t>DesiredCapabilities.internetExplorer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373FDD" w:rsidRPr="007D5018" w:rsidRDefault="00373FDD" w:rsidP="00373FDD">
            <w:pPr>
              <w:ind w:firstLineChars="100" w:firstLine="197"/>
              <w:jc w:val="left"/>
              <w:rPr>
                <w:rFonts w:eastAsia="FangSong"/>
              </w:rPr>
            </w:pPr>
          </w:p>
          <w:p w:rsidR="003F6134" w:rsidRPr="007D5018" w:rsidRDefault="00824430" w:rsidP="003F6134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</w:t>
            </w:r>
            <w:r w:rsidR="003F6134" w:rsidRPr="007D5018">
              <w:rPr>
                <w:rFonts w:eastAsia="FangSong"/>
                <w:lang w:eastAsia="zh-CN"/>
              </w:rPr>
              <w:t>@Test</w:t>
            </w:r>
          </w:p>
          <w:p w:rsidR="00824430" w:rsidRPr="007D5018" w:rsidRDefault="003F6134" w:rsidP="003F6134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public void test() throws </w:t>
            </w:r>
            <w:proofErr w:type="spellStart"/>
            <w:r w:rsidRPr="007D5018">
              <w:rPr>
                <w:rFonts w:eastAsia="FangSong"/>
                <w:lang w:eastAsia="zh-CN"/>
              </w:rPr>
              <w:t>MalformedURLException</w:t>
            </w:r>
            <w:proofErr w:type="spellEnd"/>
            <w:r w:rsidR="00524289" w:rsidRPr="007D5018">
              <w:rPr>
                <w:rFonts w:eastAsia="FangSong"/>
                <w:lang w:eastAsia="zh-CN"/>
              </w:rPr>
              <w:t xml:space="preserve"> </w:t>
            </w:r>
            <w:r w:rsidR="00824430" w:rsidRPr="007D5018">
              <w:rPr>
                <w:rFonts w:eastAsia="FangSong"/>
                <w:lang w:eastAsia="zh-CN"/>
              </w:rPr>
              <w:t>{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chrome = new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(new URL("http://</w:t>
            </w:r>
            <w:r w:rsidR="00FC7F7F">
              <w:rPr>
                <w:rFonts w:eastAsia="FangSong" w:hint="eastAsia"/>
              </w:rPr>
              <w:t>*.*.*.*</w:t>
            </w:r>
            <w:r w:rsidRPr="007D5018">
              <w:rPr>
                <w:rFonts w:eastAsia="FangSong"/>
                <w:lang w:eastAsia="zh-CN"/>
              </w:rPr>
              <w:t>:4444/</w:t>
            </w:r>
            <w:proofErr w:type="spellStart"/>
            <w:r w:rsidRPr="007D5018">
              <w:rPr>
                <w:rFonts w:eastAsia="FangSong"/>
                <w:lang w:eastAsia="zh-CN"/>
              </w:rPr>
              <w:t>wd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/hub"), </w:t>
            </w:r>
            <w:proofErr w:type="spellStart"/>
            <w:r w:rsidRPr="007D5018">
              <w:rPr>
                <w:rFonts w:eastAsia="FangSong"/>
                <w:lang w:eastAsia="zh-CN"/>
              </w:rPr>
              <w:t>chromeCapabilities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</w:t>
            </w:r>
            <w:proofErr w:type="spellStart"/>
            <w:r w:rsidRPr="007D5018">
              <w:rPr>
                <w:rFonts w:eastAsia="FangSong"/>
                <w:lang w:eastAsia="zh-CN"/>
              </w:rPr>
              <w:t>firefox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new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(new URL("http://</w:t>
            </w:r>
            <w:r w:rsidR="00FC7F7F">
              <w:rPr>
                <w:rFonts w:eastAsia="FangSong" w:hint="eastAsia"/>
              </w:rPr>
              <w:t>*.*.*.*</w:t>
            </w:r>
            <w:r w:rsidRPr="007D5018">
              <w:rPr>
                <w:rFonts w:eastAsia="FangSong"/>
                <w:lang w:eastAsia="zh-CN"/>
              </w:rPr>
              <w:t>:4444/</w:t>
            </w:r>
            <w:proofErr w:type="spellStart"/>
            <w:r w:rsidRPr="007D5018">
              <w:rPr>
                <w:rFonts w:eastAsia="FangSong"/>
                <w:lang w:eastAsia="zh-CN"/>
              </w:rPr>
              <w:t>wd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/hub"), </w:t>
            </w:r>
            <w:proofErr w:type="spellStart"/>
            <w:r w:rsidRPr="007D5018">
              <w:rPr>
                <w:rFonts w:eastAsia="FangSong"/>
                <w:lang w:eastAsia="zh-CN"/>
              </w:rPr>
              <w:t>firefoxCapabilities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);</w:t>
            </w:r>
          </w:p>
          <w:p w:rsidR="00373FDD" w:rsidRPr="007D5018" w:rsidRDefault="00373FDD" w:rsidP="00373FD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 = new </w:t>
            </w:r>
            <w:proofErr w:type="spellStart"/>
            <w:r w:rsidRPr="007D5018">
              <w:rPr>
                <w:rFonts w:eastAsia="FangSong"/>
                <w:lang w:eastAsia="zh-CN"/>
              </w:rPr>
              <w:t>RemoteWebDriver</w:t>
            </w:r>
            <w:proofErr w:type="spellEnd"/>
            <w:r w:rsidRPr="007D5018">
              <w:rPr>
                <w:rFonts w:eastAsia="FangSong"/>
                <w:lang w:eastAsia="zh-CN"/>
              </w:rPr>
              <w:t>(new URL("http://</w:t>
            </w:r>
            <w:r w:rsidR="00FC7F7F">
              <w:rPr>
                <w:rFonts w:eastAsia="FangSong" w:hint="eastAsia"/>
              </w:rPr>
              <w:t>*.*.*.*</w:t>
            </w:r>
            <w:r w:rsidRPr="007D5018">
              <w:rPr>
                <w:rFonts w:eastAsia="FangSong"/>
                <w:lang w:eastAsia="zh-CN"/>
              </w:rPr>
              <w:t>:4444/</w:t>
            </w:r>
            <w:proofErr w:type="spellStart"/>
            <w:r w:rsidRPr="007D5018">
              <w:rPr>
                <w:rFonts w:eastAsia="FangSong"/>
                <w:lang w:eastAsia="zh-CN"/>
              </w:rPr>
              <w:t>wd</w:t>
            </w:r>
            <w:proofErr w:type="spellEnd"/>
            <w:r w:rsidRPr="007D5018">
              <w:rPr>
                <w:rFonts w:eastAsia="FangSong"/>
                <w:lang w:eastAsia="zh-CN"/>
              </w:rPr>
              <w:t xml:space="preserve">/hub"),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Capabilities</w:t>
            </w:r>
            <w:proofErr w:type="spellEnd"/>
            <w:r w:rsidRPr="007D5018">
              <w:rPr>
                <w:rFonts w:eastAsia="FangSong"/>
                <w:lang w:eastAsia="zh-CN"/>
              </w:rPr>
              <w:t>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// run against chrome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chrome.get</w:t>
            </w:r>
            <w:proofErr w:type="spellEnd"/>
            <w:r w:rsidRPr="007D5018">
              <w:rPr>
                <w:rFonts w:eastAsia="FangSong"/>
                <w:lang w:eastAsia="zh-CN"/>
              </w:rPr>
              <w:t>("</w:t>
            </w:r>
            <w:r w:rsidR="0036672D">
              <w:rPr>
                <w:rFonts w:eastAsia="FangSong"/>
                <w:lang w:eastAsia="zh-CN"/>
              </w:rPr>
              <w:t>https://www.baidu.com/</w:t>
            </w:r>
            <w:r w:rsidR="0036672D" w:rsidRPr="007D5018">
              <w:rPr>
                <w:rFonts w:eastAsia="FangSong"/>
                <w:lang w:eastAsia="zh-CN"/>
              </w:rPr>
              <w:t>"</w:t>
            </w:r>
            <w:r w:rsidRPr="007D5018">
              <w:rPr>
                <w:rFonts w:eastAsia="FangSong"/>
                <w:lang w:eastAsia="zh-CN"/>
              </w:rPr>
              <w:t>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System.out.println</w:t>
            </w:r>
            <w:proofErr w:type="spellEnd"/>
            <w:r w:rsidRPr="007D5018">
              <w:rPr>
                <w:rFonts w:eastAsia="FangSong"/>
                <w:lang w:eastAsia="zh-CN"/>
              </w:rPr>
              <w:t>(</w:t>
            </w:r>
            <w:proofErr w:type="spellStart"/>
            <w:r w:rsidRPr="007D5018">
              <w:rPr>
                <w:rFonts w:eastAsia="FangSong"/>
                <w:lang w:eastAsia="zh-CN"/>
              </w:rPr>
              <w:t>chrome.getTitle</w:t>
            </w:r>
            <w:proofErr w:type="spellEnd"/>
            <w:r w:rsidRPr="007D5018">
              <w:rPr>
                <w:rFonts w:eastAsia="FangSong"/>
                <w:lang w:eastAsia="zh-CN"/>
              </w:rPr>
              <w:t>());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// run against </w:t>
            </w:r>
            <w:proofErr w:type="spellStart"/>
            <w:r w:rsidRPr="007D5018">
              <w:rPr>
                <w:rFonts w:eastAsia="FangSong"/>
                <w:lang w:eastAsia="zh-CN"/>
              </w:rPr>
              <w:t>firefox</w:t>
            </w:r>
            <w:proofErr w:type="spellEnd"/>
          </w:p>
          <w:p w:rsidR="0036672D" w:rsidRPr="007D5018" w:rsidRDefault="00824430" w:rsidP="0036672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firefox.get</w:t>
            </w:r>
            <w:proofErr w:type="spellEnd"/>
            <w:r w:rsidR="0036672D" w:rsidRPr="007D5018">
              <w:rPr>
                <w:rFonts w:eastAsia="FangSong"/>
                <w:lang w:eastAsia="zh-CN"/>
              </w:rPr>
              <w:t>("</w:t>
            </w:r>
            <w:r w:rsidR="0036672D">
              <w:rPr>
                <w:rFonts w:eastAsia="FangSong"/>
                <w:lang w:eastAsia="zh-CN"/>
              </w:rPr>
              <w:t>https://www.baidu.com/</w:t>
            </w:r>
            <w:r w:rsidR="0036672D" w:rsidRPr="007D5018">
              <w:rPr>
                <w:rFonts w:eastAsia="FangSong"/>
                <w:lang w:eastAsia="zh-CN"/>
              </w:rPr>
              <w:t>");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System.out.println</w:t>
            </w:r>
            <w:proofErr w:type="spellEnd"/>
            <w:r w:rsidRPr="007D5018">
              <w:rPr>
                <w:rFonts w:eastAsia="FangSong"/>
                <w:lang w:eastAsia="zh-CN"/>
              </w:rPr>
              <w:t>(</w:t>
            </w:r>
            <w:proofErr w:type="spellStart"/>
            <w:r w:rsidRPr="007D5018">
              <w:rPr>
                <w:rFonts w:eastAsia="FangSong"/>
                <w:lang w:eastAsia="zh-CN"/>
              </w:rPr>
              <w:t>firefox.getTitle</w:t>
            </w:r>
            <w:proofErr w:type="spellEnd"/>
            <w:r w:rsidRPr="007D5018">
              <w:rPr>
                <w:rFonts w:eastAsia="FangSong"/>
                <w:lang w:eastAsia="zh-CN"/>
              </w:rPr>
              <w:t>());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  </w:t>
            </w:r>
          </w:p>
          <w:p w:rsidR="00373FDD" w:rsidRPr="007D5018" w:rsidRDefault="00373FDD" w:rsidP="00373FDD">
            <w:pPr>
              <w:ind w:firstLineChars="200" w:firstLine="393"/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// run against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proofErr w:type="spellEnd"/>
          </w:p>
          <w:p w:rsidR="0036672D" w:rsidRPr="007D5018" w:rsidRDefault="00373FDD" w:rsidP="0036672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.get</w:t>
            </w:r>
            <w:proofErr w:type="spellEnd"/>
            <w:r w:rsidR="0036672D" w:rsidRPr="007D5018">
              <w:rPr>
                <w:rFonts w:eastAsia="FangSong"/>
                <w:lang w:eastAsia="zh-CN"/>
              </w:rPr>
              <w:t>("</w:t>
            </w:r>
            <w:r w:rsidR="0036672D">
              <w:rPr>
                <w:rFonts w:eastAsia="FangSong"/>
                <w:lang w:eastAsia="zh-CN"/>
              </w:rPr>
              <w:t>https://www.baidu.com/</w:t>
            </w:r>
            <w:r w:rsidR="0036672D" w:rsidRPr="007D5018">
              <w:rPr>
                <w:rFonts w:eastAsia="FangSong"/>
                <w:lang w:eastAsia="zh-CN"/>
              </w:rPr>
              <w:t>");</w:t>
            </w:r>
          </w:p>
          <w:p w:rsidR="00373FDD" w:rsidRPr="007D5018" w:rsidRDefault="00373FDD" w:rsidP="00373FDD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System.out.println</w:t>
            </w:r>
            <w:proofErr w:type="spellEnd"/>
            <w:r w:rsidRPr="007D5018">
              <w:rPr>
                <w:rFonts w:eastAsia="FangSong"/>
                <w:lang w:eastAsia="zh-CN"/>
              </w:rPr>
              <w:t>(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.getTitle</w:t>
            </w:r>
            <w:proofErr w:type="spellEnd"/>
            <w:r w:rsidRPr="007D5018">
              <w:rPr>
                <w:rFonts w:eastAsia="FangSong"/>
                <w:lang w:eastAsia="zh-CN"/>
              </w:rPr>
              <w:t>());</w:t>
            </w:r>
          </w:p>
          <w:p w:rsidR="00373FDD" w:rsidRPr="007D5018" w:rsidRDefault="00373FDD" w:rsidP="00824430">
            <w:pPr>
              <w:jc w:val="left"/>
              <w:rPr>
                <w:rFonts w:eastAsia="FangSong"/>
              </w:rPr>
            </w:pP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chrome.quit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/>
                <w:lang w:eastAsia="zh-CN"/>
              </w:rPr>
              <w:t>firefox.quit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373FDD" w:rsidRPr="007D5018" w:rsidRDefault="00373FDD" w:rsidP="00824430">
            <w:pPr>
              <w:jc w:val="left"/>
              <w:rPr>
                <w:rFonts w:eastAsia="FangSong"/>
              </w:rPr>
            </w:pPr>
            <w:r w:rsidRPr="007D5018">
              <w:rPr>
                <w:rFonts w:eastAsia="FangSong"/>
                <w:lang w:eastAsia="zh-CN"/>
              </w:rPr>
              <w:t xml:space="preserve">    </w:t>
            </w:r>
            <w:proofErr w:type="spellStart"/>
            <w:r w:rsidRPr="007D5018">
              <w:rPr>
                <w:rFonts w:eastAsia="FangSong" w:hint="eastAsia"/>
              </w:rPr>
              <w:t>ie</w:t>
            </w:r>
            <w:r w:rsidRPr="007D5018">
              <w:rPr>
                <w:rFonts w:eastAsia="FangSong"/>
                <w:lang w:eastAsia="zh-CN"/>
              </w:rPr>
              <w:t>.quit</w:t>
            </w:r>
            <w:proofErr w:type="spellEnd"/>
            <w:r w:rsidRPr="007D5018">
              <w:rPr>
                <w:rFonts w:eastAsia="FangSong"/>
                <w:lang w:eastAsia="zh-CN"/>
              </w:rPr>
              <w:t>();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 xml:space="preserve">  }</w:t>
            </w:r>
          </w:p>
          <w:p w:rsidR="00824430" w:rsidRPr="007D5018" w:rsidRDefault="00824430" w:rsidP="00824430">
            <w:pPr>
              <w:jc w:val="left"/>
              <w:rPr>
                <w:rFonts w:eastAsia="FangSong"/>
                <w:lang w:eastAsia="zh-CN"/>
              </w:rPr>
            </w:pPr>
            <w:r w:rsidRPr="007D5018">
              <w:rPr>
                <w:rFonts w:eastAsia="FangSong"/>
                <w:lang w:eastAsia="zh-CN"/>
              </w:rPr>
              <w:t>}</w:t>
            </w:r>
          </w:p>
        </w:tc>
      </w:tr>
    </w:tbl>
    <w:p w:rsidR="00D96521" w:rsidRPr="007D5018" w:rsidRDefault="00D96521" w:rsidP="00D96521">
      <w:pPr>
        <w:jc w:val="left"/>
        <w:rPr>
          <w:rFonts w:eastAsia="FangSong"/>
          <w:lang w:eastAsia="zh-CN"/>
        </w:rPr>
      </w:pPr>
    </w:p>
    <w:p w:rsidR="00D96521" w:rsidRPr="007D5018" w:rsidRDefault="00D96521" w:rsidP="00D96521">
      <w:pPr>
        <w:rPr>
          <w:rFonts w:eastAsia="FangSong"/>
        </w:rPr>
      </w:pPr>
    </w:p>
    <w:p w:rsidR="00094F9A" w:rsidRPr="007D5018" w:rsidRDefault="00094F9A" w:rsidP="00093545">
      <w:pPr>
        <w:widowControl/>
        <w:jc w:val="left"/>
        <w:rPr>
          <w:rFonts w:eastAsia="FangSong"/>
        </w:rPr>
      </w:pPr>
    </w:p>
    <w:sectPr w:rsidR="00094F9A" w:rsidRPr="007D5018" w:rsidSect="00B66D51">
      <w:footerReference w:type="even" r:id="rId16"/>
      <w:footerReference w:type="default" r:id="rId17"/>
      <w:pgSz w:w="11906" w:h="16838"/>
      <w:pgMar w:top="1418" w:right="1134" w:bottom="1418" w:left="1134" w:header="851" w:footer="992" w:gutter="0"/>
      <w:cols w:space="425"/>
      <w:titlePg/>
      <w:docGrid w:type="linesAndChars" w:linePitch="285" w:charSpace="-6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85" w:rsidRPr="00D916AB" w:rsidRDefault="00A91485">
      <w:pPr>
        <w:rPr>
          <w:rFonts w:ascii="ＭＳ Ｐ明朝"/>
        </w:rPr>
      </w:pPr>
      <w:r>
        <w:separator/>
      </w:r>
    </w:p>
  </w:endnote>
  <w:endnote w:type="continuationSeparator" w:id="0">
    <w:p w:rsidR="00A91485" w:rsidRPr="00D916AB" w:rsidRDefault="00A91485">
      <w:pPr>
        <w:rPr>
          <w:rFonts w:ascii="ＭＳ Ｐ明朝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游ゴシック Light">
    <w:altName w:val="Arial Unicode MS"/>
    <w:charset w:val="80"/>
    <w:family w:val="modern"/>
    <w:pitch w:val="variable"/>
    <w:sig w:usb0="00000000" w:usb1="2AC7FDFF" w:usb2="00000016" w:usb3="00000000" w:csb0="0002009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57" w:rsidRDefault="00E55257" w:rsidP="003972AF">
    <w:pPr>
      <w:pStyle w:val="ac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E55257" w:rsidRDefault="00E5525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57" w:rsidRDefault="00E55257" w:rsidP="003972AF">
    <w:pPr>
      <w:pStyle w:val="ac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156C0">
      <w:rPr>
        <w:rStyle w:val="a3"/>
        <w:noProof/>
      </w:rPr>
      <w:t>7</w:t>
    </w:r>
    <w:r>
      <w:rPr>
        <w:rStyle w:val="a3"/>
      </w:rPr>
      <w:fldChar w:fldCharType="end"/>
    </w:r>
    <w:r>
      <w:rPr>
        <w:rStyle w:val="a3"/>
        <w:rFonts w:hint="eastAsia"/>
      </w:rPr>
      <w:t>／</w:t>
    </w:r>
    <w:r>
      <w:rPr>
        <w:rStyle w:val="a3"/>
      </w:rPr>
      <w:fldChar w:fldCharType="begin"/>
    </w:r>
    <w:r>
      <w:rPr>
        <w:rStyle w:val="a3"/>
      </w:rPr>
      <w:instrText xml:space="preserve"> NUMPAGES </w:instrText>
    </w:r>
    <w:r>
      <w:rPr>
        <w:rStyle w:val="a3"/>
      </w:rPr>
      <w:fldChar w:fldCharType="separate"/>
    </w:r>
    <w:r w:rsidR="002156C0">
      <w:rPr>
        <w:rStyle w:val="a3"/>
        <w:noProof/>
      </w:rPr>
      <w:t>7</w:t>
    </w:r>
    <w:r>
      <w:rPr>
        <w:rStyle w:val="a3"/>
      </w:rPr>
      <w:fldChar w:fldCharType="end"/>
    </w:r>
  </w:p>
  <w:p w:rsidR="00E55257" w:rsidRPr="00C86B69" w:rsidRDefault="00E55257" w:rsidP="007D2DB8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85" w:rsidRPr="00D916AB" w:rsidRDefault="00A91485">
      <w:pPr>
        <w:rPr>
          <w:rFonts w:ascii="ＭＳ Ｐ明朝"/>
        </w:rPr>
      </w:pPr>
      <w:r>
        <w:separator/>
      </w:r>
    </w:p>
  </w:footnote>
  <w:footnote w:type="continuationSeparator" w:id="0">
    <w:p w:rsidR="00A91485" w:rsidRPr="00D916AB" w:rsidRDefault="00A91485">
      <w:pPr>
        <w:rPr>
          <w:rFonts w:ascii="ＭＳ Ｐ明朝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70D"/>
    <w:multiLevelType w:val="hybridMultilevel"/>
    <w:tmpl w:val="8BEA2CF6"/>
    <w:lvl w:ilvl="0" w:tplc="9AD2E8B2">
      <w:start w:val="2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6D5D98"/>
    <w:multiLevelType w:val="multilevel"/>
    <w:tmpl w:val="D5AA6E94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A1F01EF"/>
    <w:multiLevelType w:val="hybridMultilevel"/>
    <w:tmpl w:val="94167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6D0E84"/>
    <w:multiLevelType w:val="hybridMultilevel"/>
    <w:tmpl w:val="79CABD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807208"/>
    <w:multiLevelType w:val="hybridMultilevel"/>
    <w:tmpl w:val="188AE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7A043C"/>
    <w:multiLevelType w:val="hybridMultilevel"/>
    <w:tmpl w:val="0FD60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825270"/>
    <w:multiLevelType w:val="hybridMultilevel"/>
    <w:tmpl w:val="9D60E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28E57E5"/>
    <w:multiLevelType w:val="hybridMultilevel"/>
    <w:tmpl w:val="77C40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C706DC"/>
    <w:multiLevelType w:val="hybridMultilevel"/>
    <w:tmpl w:val="898E9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0"/>
  </w:num>
  <w:num w:numId="12">
    <w:abstractNumId w:val="7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40"/>
  <w:drawingGridHorizontalSpacing w:val="197"/>
  <w:drawingGridVerticalSpacing w:val="28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D6"/>
    <w:rsid w:val="0000024D"/>
    <w:rsid w:val="00000F83"/>
    <w:rsid w:val="000039BD"/>
    <w:rsid w:val="00005404"/>
    <w:rsid w:val="00006433"/>
    <w:rsid w:val="00007E1B"/>
    <w:rsid w:val="00010C49"/>
    <w:rsid w:val="00014C5B"/>
    <w:rsid w:val="0001521C"/>
    <w:rsid w:val="0001567C"/>
    <w:rsid w:val="00015A1E"/>
    <w:rsid w:val="00017729"/>
    <w:rsid w:val="000205FF"/>
    <w:rsid w:val="0002790C"/>
    <w:rsid w:val="00037975"/>
    <w:rsid w:val="000455DD"/>
    <w:rsid w:val="00050125"/>
    <w:rsid w:val="00050AD1"/>
    <w:rsid w:val="00051056"/>
    <w:rsid w:val="00051A20"/>
    <w:rsid w:val="0005514D"/>
    <w:rsid w:val="000575C3"/>
    <w:rsid w:val="000603F9"/>
    <w:rsid w:val="00060D98"/>
    <w:rsid w:val="00062906"/>
    <w:rsid w:val="00062F1E"/>
    <w:rsid w:val="00065BDA"/>
    <w:rsid w:val="00067C69"/>
    <w:rsid w:val="00067DC9"/>
    <w:rsid w:val="00067E85"/>
    <w:rsid w:val="00070391"/>
    <w:rsid w:val="00072637"/>
    <w:rsid w:val="000759D7"/>
    <w:rsid w:val="00077FDF"/>
    <w:rsid w:val="00080ED8"/>
    <w:rsid w:val="000818AB"/>
    <w:rsid w:val="00082AF5"/>
    <w:rsid w:val="00087F29"/>
    <w:rsid w:val="00092BFF"/>
    <w:rsid w:val="00093545"/>
    <w:rsid w:val="00094F9A"/>
    <w:rsid w:val="000958DE"/>
    <w:rsid w:val="00095D6B"/>
    <w:rsid w:val="000A203B"/>
    <w:rsid w:val="000A448F"/>
    <w:rsid w:val="000A467C"/>
    <w:rsid w:val="000A56D9"/>
    <w:rsid w:val="000B1133"/>
    <w:rsid w:val="000B6968"/>
    <w:rsid w:val="000C189C"/>
    <w:rsid w:val="000C3473"/>
    <w:rsid w:val="000C6403"/>
    <w:rsid w:val="000C64E6"/>
    <w:rsid w:val="000C74C3"/>
    <w:rsid w:val="000C75A7"/>
    <w:rsid w:val="000C7905"/>
    <w:rsid w:val="000D15B6"/>
    <w:rsid w:val="000D3FD4"/>
    <w:rsid w:val="000D5C00"/>
    <w:rsid w:val="000E36F7"/>
    <w:rsid w:val="000E5940"/>
    <w:rsid w:val="000E7F82"/>
    <w:rsid w:val="000F0755"/>
    <w:rsid w:val="000F1726"/>
    <w:rsid w:val="000F5AA8"/>
    <w:rsid w:val="00100B5C"/>
    <w:rsid w:val="001028AF"/>
    <w:rsid w:val="00103028"/>
    <w:rsid w:val="00104571"/>
    <w:rsid w:val="001045A0"/>
    <w:rsid w:val="001078C8"/>
    <w:rsid w:val="00110CEC"/>
    <w:rsid w:val="00112655"/>
    <w:rsid w:val="00113690"/>
    <w:rsid w:val="001146E3"/>
    <w:rsid w:val="001163BC"/>
    <w:rsid w:val="00120815"/>
    <w:rsid w:val="001255CC"/>
    <w:rsid w:val="00126ABC"/>
    <w:rsid w:val="001318E6"/>
    <w:rsid w:val="00132EEE"/>
    <w:rsid w:val="00134589"/>
    <w:rsid w:val="00136386"/>
    <w:rsid w:val="00140AD2"/>
    <w:rsid w:val="00141BFC"/>
    <w:rsid w:val="00143377"/>
    <w:rsid w:val="00150600"/>
    <w:rsid w:val="0015311C"/>
    <w:rsid w:val="00155EE3"/>
    <w:rsid w:val="001568CF"/>
    <w:rsid w:val="00162D78"/>
    <w:rsid w:val="00164812"/>
    <w:rsid w:val="00164E0B"/>
    <w:rsid w:val="001744A2"/>
    <w:rsid w:val="00174A31"/>
    <w:rsid w:val="00175495"/>
    <w:rsid w:val="001828DF"/>
    <w:rsid w:val="00190312"/>
    <w:rsid w:val="001914F7"/>
    <w:rsid w:val="00192CF6"/>
    <w:rsid w:val="0019480E"/>
    <w:rsid w:val="001A035A"/>
    <w:rsid w:val="001A5274"/>
    <w:rsid w:val="001A624F"/>
    <w:rsid w:val="001A6379"/>
    <w:rsid w:val="001B0237"/>
    <w:rsid w:val="001B3C2A"/>
    <w:rsid w:val="001B4652"/>
    <w:rsid w:val="001B6858"/>
    <w:rsid w:val="001B7DF7"/>
    <w:rsid w:val="001C0EFB"/>
    <w:rsid w:val="001C2B45"/>
    <w:rsid w:val="001C4DE3"/>
    <w:rsid w:val="001D0D05"/>
    <w:rsid w:val="001D4A07"/>
    <w:rsid w:val="001D530A"/>
    <w:rsid w:val="001E028B"/>
    <w:rsid w:val="001E0721"/>
    <w:rsid w:val="001E13B9"/>
    <w:rsid w:val="001E1F5A"/>
    <w:rsid w:val="001E45EC"/>
    <w:rsid w:val="001E72FC"/>
    <w:rsid w:val="001E7BB7"/>
    <w:rsid w:val="001F1487"/>
    <w:rsid w:val="001F4551"/>
    <w:rsid w:val="001F4AD7"/>
    <w:rsid w:val="001F4B99"/>
    <w:rsid w:val="00204988"/>
    <w:rsid w:val="00213EEC"/>
    <w:rsid w:val="002156C0"/>
    <w:rsid w:val="00217369"/>
    <w:rsid w:val="00220166"/>
    <w:rsid w:val="002229EC"/>
    <w:rsid w:val="00222D2F"/>
    <w:rsid w:val="00224250"/>
    <w:rsid w:val="0022517A"/>
    <w:rsid w:val="002345DC"/>
    <w:rsid w:val="00240D3D"/>
    <w:rsid w:val="00241A56"/>
    <w:rsid w:val="0024598F"/>
    <w:rsid w:val="0024643E"/>
    <w:rsid w:val="0024686A"/>
    <w:rsid w:val="002472C3"/>
    <w:rsid w:val="00253E67"/>
    <w:rsid w:val="00257FF8"/>
    <w:rsid w:val="002600B3"/>
    <w:rsid w:val="002612E1"/>
    <w:rsid w:val="0027294F"/>
    <w:rsid w:val="00272A14"/>
    <w:rsid w:val="00272C48"/>
    <w:rsid w:val="00273E8D"/>
    <w:rsid w:val="00276EA9"/>
    <w:rsid w:val="00276EF6"/>
    <w:rsid w:val="0028266F"/>
    <w:rsid w:val="00286E2C"/>
    <w:rsid w:val="00292D3E"/>
    <w:rsid w:val="00295488"/>
    <w:rsid w:val="00295787"/>
    <w:rsid w:val="00295E28"/>
    <w:rsid w:val="002A1BA8"/>
    <w:rsid w:val="002A2F77"/>
    <w:rsid w:val="002A305F"/>
    <w:rsid w:val="002A3061"/>
    <w:rsid w:val="002A3342"/>
    <w:rsid w:val="002A398E"/>
    <w:rsid w:val="002B3BA7"/>
    <w:rsid w:val="002B4083"/>
    <w:rsid w:val="002B5DD3"/>
    <w:rsid w:val="002B7766"/>
    <w:rsid w:val="002C13E5"/>
    <w:rsid w:val="002C22D9"/>
    <w:rsid w:val="002C494C"/>
    <w:rsid w:val="002C508E"/>
    <w:rsid w:val="002C57C8"/>
    <w:rsid w:val="002C57E9"/>
    <w:rsid w:val="002D0622"/>
    <w:rsid w:val="002D1C13"/>
    <w:rsid w:val="002D63D6"/>
    <w:rsid w:val="002D7144"/>
    <w:rsid w:val="002D786E"/>
    <w:rsid w:val="002D7A4F"/>
    <w:rsid w:val="002D7A68"/>
    <w:rsid w:val="002E5A96"/>
    <w:rsid w:val="002E73FE"/>
    <w:rsid w:val="002F20F5"/>
    <w:rsid w:val="002F786C"/>
    <w:rsid w:val="00301CD1"/>
    <w:rsid w:val="00301F09"/>
    <w:rsid w:val="00303468"/>
    <w:rsid w:val="00305A7D"/>
    <w:rsid w:val="00305B75"/>
    <w:rsid w:val="00310D6D"/>
    <w:rsid w:val="003130EB"/>
    <w:rsid w:val="00315A98"/>
    <w:rsid w:val="00315AA2"/>
    <w:rsid w:val="00315DBB"/>
    <w:rsid w:val="00320DA4"/>
    <w:rsid w:val="003225FC"/>
    <w:rsid w:val="00323FA5"/>
    <w:rsid w:val="00325F87"/>
    <w:rsid w:val="00330363"/>
    <w:rsid w:val="00332C4E"/>
    <w:rsid w:val="0033758A"/>
    <w:rsid w:val="003408FA"/>
    <w:rsid w:val="003437F2"/>
    <w:rsid w:val="003512B0"/>
    <w:rsid w:val="00351576"/>
    <w:rsid w:val="0035489A"/>
    <w:rsid w:val="003617A3"/>
    <w:rsid w:val="00364BC9"/>
    <w:rsid w:val="00364C78"/>
    <w:rsid w:val="0036672D"/>
    <w:rsid w:val="003674F1"/>
    <w:rsid w:val="0036794E"/>
    <w:rsid w:val="00373FDD"/>
    <w:rsid w:val="00375440"/>
    <w:rsid w:val="0038077F"/>
    <w:rsid w:val="0038093B"/>
    <w:rsid w:val="0038481E"/>
    <w:rsid w:val="00385AB0"/>
    <w:rsid w:val="00390F5A"/>
    <w:rsid w:val="003913A8"/>
    <w:rsid w:val="003945B1"/>
    <w:rsid w:val="003972AF"/>
    <w:rsid w:val="00397A36"/>
    <w:rsid w:val="003A148E"/>
    <w:rsid w:val="003A3BFE"/>
    <w:rsid w:val="003A6D27"/>
    <w:rsid w:val="003B5577"/>
    <w:rsid w:val="003C2FFF"/>
    <w:rsid w:val="003C316C"/>
    <w:rsid w:val="003C6C25"/>
    <w:rsid w:val="003C77A9"/>
    <w:rsid w:val="003D1132"/>
    <w:rsid w:val="003D34A2"/>
    <w:rsid w:val="003D461D"/>
    <w:rsid w:val="003D4B89"/>
    <w:rsid w:val="003D60B9"/>
    <w:rsid w:val="003D68DD"/>
    <w:rsid w:val="003D7B37"/>
    <w:rsid w:val="003E4EF1"/>
    <w:rsid w:val="003E5BCF"/>
    <w:rsid w:val="003E6BCE"/>
    <w:rsid w:val="003E7EDE"/>
    <w:rsid w:val="003F2709"/>
    <w:rsid w:val="003F3376"/>
    <w:rsid w:val="003F5EC7"/>
    <w:rsid w:val="003F6134"/>
    <w:rsid w:val="003F6EE1"/>
    <w:rsid w:val="00401B82"/>
    <w:rsid w:val="00403518"/>
    <w:rsid w:val="00406280"/>
    <w:rsid w:val="00406731"/>
    <w:rsid w:val="00406FCA"/>
    <w:rsid w:val="0040714A"/>
    <w:rsid w:val="00407CD4"/>
    <w:rsid w:val="00407D3C"/>
    <w:rsid w:val="004115EB"/>
    <w:rsid w:val="004221F3"/>
    <w:rsid w:val="00422EEC"/>
    <w:rsid w:val="00422FF0"/>
    <w:rsid w:val="00424528"/>
    <w:rsid w:val="0042773F"/>
    <w:rsid w:val="004476BA"/>
    <w:rsid w:val="0045226C"/>
    <w:rsid w:val="0045510C"/>
    <w:rsid w:val="0045784C"/>
    <w:rsid w:val="004609E9"/>
    <w:rsid w:val="00461F81"/>
    <w:rsid w:val="0046335D"/>
    <w:rsid w:val="004654ED"/>
    <w:rsid w:val="00466DDD"/>
    <w:rsid w:val="00467C65"/>
    <w:rsid w:val="0047058C"/>
    <w:rsid w:val="0047079F"/>
    <w:rsid w:val="0047593C"/>
    <w:rsid w:val="00475DAA"/>
    <w:rsid w:val="00477745"/>
    <w:rsid w:val="00480619"/>
    <w:rsid w:val="004824BF"/>
    <w:rsid w:val="00485C13"/>
    <w:rsid w:val="00485E27"/>
    <w:rsid w:val="0048680C"/>
    <w:rsid w:val="00487769"/>
    <w:rsid w:val="00487B83"/>
    <w:rsid w:val="00487F6F"/>
    <w:rsid w:val="004962EC"/>
    <w:rsid w:val="00496DC5"/>
    <w:rsid w:val="004A1C26"/>
    <w:rsid w:val="004A35D3"/>
    <w:rsid w:val="004A4157"/>
    <w:rsid w:val="004A6D9B"/>
    <w:rsid w:val="004B047E"/>
    <w:rsid w:val="004B34F7"/>
    <w:rsid w:val="004B4582"/>
    <w:rsid w:val="004B4FB0"/>
    <w:rsid w:val="004B70C2"/>
    <w:rsid w:val="004B760D"/>
    <w:rsid w:val="004C09D4"/>
    <w:rsid w:val="004C1830"/>
    <w:rsid w:val="004C5154"/>
    <w:rsid w:val="004C767A"/>
    <w:rsid w:val="004D3C9A"/>
    <w:rsid w:val="004D5F2D"/>
    <w:rsid w:val="004E226D"/>
    <w:rsid w:val="004E3F78"/>
    <w:rsid w:val="004E5FA8"/>
    <w:rsid w:val="004E6E29"/>
    <w:rsid w:val="004E6F8D"/>
    <w:rsid w:val="004F259B"/>
    <w:rsid w:val="004F6011"/>
    <w:rsid w:val="005032FC"/>
    <w:rsid w:val="0050644A"/>
    <w:rsid w:val="0050765C"/>
    <w:rsid w:val="00511B4E"/>
    <w:rsid w:val="0051373C"/>
    <w:rsid w:val="00513BB6"/>
    <w:rsid w:val="00514724"/>
    <w:rsid w:val="00516C89"/>
    <w:rsid w:val="00520740"/>
    <w:rsid w:val="00524289"/>
    <w:rsid w:val="0052711A"/>
    <w:rsid w:val="005277FD"/>
    <w:rsid w:val="0053003B"/>
    <w:rsid w:val="00531F68"/>
    <w:rsid w:val="00532570"/>
    <w:rsid w:val="00534105"/>
    <w:rsid w:val="005350FB"/>
    <w:rsid w:val="00541CC7"/>
    <w:rsid w:val="00542105"/>
    <w:rsid w:val="005452F5"/>
    <w:rsid w:val="00555380"/>
    <w:rsid w:val="00555900"/>
    <w:rsid w:val="005562D3"/>
    <w:rsid w:val="005602CF"/>
    <w:rsid w:val="00562A13"/>
    <w:rsid w:val="00567724"/>
    <w:rsid w:val="00581D19"/>
    <w:rsid w:val="00582C96"/>
    <w:rsid w:val="005847E8"/>
    <w:rsid w:val="00584EE3"/>
    <w:rsid w:val="00597375"/>
    <w:rsid w:val="00597E39"/>
    <w:rsid w:val="005A03D9"/>
    <w:rsid w:val="005A1001"/>
    <w:rsid w:val="005A1346"/>
    <w:rsid w:val="005A1A10"/>
    <w:rsid w:val="005A3DE2"/>
    <w:rsid w:val="005A3F0E"/>
    <w:rsid w:val="005A6297"/>
    <w:rsid w:val="005A65C3"/>
    <w:rsid w:val="005B095C"/>
    <w:rsid w:val="005B0BF6"/>
    <w:rsid w:val="005B4FFD"/>
    <w:rsid w:val="005B5A33"/>
    <w:rsid w:val="005B5C27"/>
    <w:rsid w:val="005C3FB4"/>
    <w:rsid w:val="005C43F1"/>
    <w:rsid w:val="005C4A91"/>
    <w:rsid w:val="005C4D9B"/>
    <w:rsid w:val="005C68F5"/>
    <w:rsid w:val="005D5358"/>
    <w:rsid w:val="005D6763"/>
    <w:rsid w:val="005D68C7"/>
    <w:rsid w:val="005E0371"/>
    <w:rsid w:val="005E072E"/>
    <w:rsid w:val="005E1604"/>
    <w:rsid w:val="005E2B68"/>
    <w:rsid w:val="005E56DF"/>
    <w:rsid w:val="005E7021"/>
    <w:rsid w:val="005F11BE"/>
    <w:rsid w:val="005F1EA7"/>
    <w:rsid w:val="005F2481"/>
    <w:rsid w:val="005F3216"/>
    <w:rsid w:val="005F42C4"/>
    <w:rsid w:val="00600FCE"/>
    <w:rsid w:val="006025DA"/>
    <w:rsid w:val="006028DE"/>
    <w:rsid w:val="00604895"/>
    <w:rsid w:val="00604EF5"/>
    <w:rsid w:val="0060721B"/>
    <w:rsid w:val="006110AB"/>
    <w:rsid w:val="00611EFB"/>
    <w:rsid w:val="00615D9F"/>
    <w:rsid w:val="00616BDD"/>
    <w:rsid w:val="00620863"/>
    <w:rsid w:val="00623AD1"/>
    <w:rsid w:val="0062429F"/>
    <w:rsid w:val="00626093"/>
    <w:rsid w:val="00626598"/>
    <w:rsid w:val="0063239E"/>
    <w:rsid w:val="0063289F"/>
    <w:rsid w:val="00635016"/>
    <w:rsid w:val="006354E6"/>
    <w:rsid w:val="006432D7"/>
    <w:rsid w:val="006437BD"/>
    <w:rsid w:val="0064567E"/>
    <w:rsid w:val="00645A72"/>
    <w:rsid w:val="00645A81"/>
    <w:rsid w:val="00646824"/>
    <w:rsid w:val="00654497"/>
    <w:rsid w:val="0065645D"/>
    <w:rsid w:val="006622A5"/>
    <w:rsid w:val="00663236"/>
    <w:rsid w:val="0066505A"/>
    <w:rsid w:val="00667108"/>
    <w:rsid w:val="0066788B"/>
    <w:rsid w:val="006704C1"/>
    <w:rsid w:val="00670DBD"/>
    <w:rsid w:val="0067390A"/>
    <w:rsid w:val="006748A9"/>
    <w:rsid w:val="006755A9"/>
    <w:rsid w:val="0067612C"/>
    <w:rsid w:val="00677C1F"/>
    <w:rsid w:val="0068018C"/>
    <w:rsid w:val="00681C2D"/>
    <w:rsid w:val="00690E8A"/>
    <w:rsid w:val="006912C6"/>
    <w:rsid w:val="00694AD4"/>
    <w:rsid w:val="00694EE8"/>
    <w:rsid w:val="006A0F9A"/>
    <w:rsid w:val="006A29CB"/>
    <w:rsid w:val="006A4CD6"/>
    <w:rsid w:val="006A7BF8"/>
    <w:rsid w:val="006B1077"/>
    <w:rsid w:val="006B28E9"/>
    <w:rsid w:val="006B3427"/>
    <w:rsid w:val="006B3526"/>
    <w:rsid w:val="006B4AAB"/>
    <w:rsid w:val="006C0A08"/>
    <w:rsid w:val="006C216B"/>
    <w:rsid w:val="006C4925"/>
    <w:rsid w:val="006C4C59"/>
    <w:rsid w:val="006D0C2B"/>
    <w:rsid w:val="006D102B"/>
    <w:rsid w:val="006D17A9"/>
    <w:rsid w:val="006D263E"/>
    <w:rsid w:val="006D3881"/>
    <w:rsid w:val="006D3B64"/>
    <w:rsid w:val="006D432E"/>
    <w:rsid w:val="006D5785"/>
    <w:rsid w:val="006D5E13"/>
    <w:rsid w:val="006D672C"/>
    <w:rsid w:val="006D7AF8"/>
    <w:rsid w:val="006E1B42"/>
    <w:rsid w:val="006E24DD"/>
    <w:rsid w:val="006E2F6B"/>
    <w:rsid w:val="006F3AF4"/>
    <w:rsid w:val="006F67FA"/>
    <w:rsid w:val="00700150"/>
    <w:rsid w:val="00701EEA"/>
    <w:rsid w:val="0070270C"/>
    <w:rsid w:val="007031D1"/>
    <w:rsid w:val="007048BB"/>
    <w:rsid w:val="00712871"/>
    <w:rsid w:val="00712A53"/>
    <w:rsid w:val="00713AC9"/>
    <w:rsid w:val="007237E3"/>
    <w:rsid w:val="00724882"/>
    <w:rsid w:val="00724AF1"/>
    <w:rsid w:val="0072514F"/>
    <w:rsid w:val="00726309"/>
    <w:rsid w:val="00735204"/>
    <w:rsid w:val="00742BEF"/>
    <w:rsid w:val="00745D3F"/>
    <w:rsid w:val="00747517"/>
    <w:rsid w:val="00747FB5"/>
    <w:rsid w:val="0075047E"/>
    <w:rsid w:val="00750567"/>
    <w:rsid w:val="0075331C"/>
    <w:rsid w:val="00753EE0"/>
    <w:rsid w:val="007548BE"/>
    <w:rsid w:val="00757836"/>
    <w:rsid w:val="00761630"/>
    <w:rsid w:val="007617CB"/>
    <w:rsid w:val="00762DB8"/>
    <w:rsid w:val="0076373E"/>
    <w:rsid w:val="00764544"/>
    <w:rsid w:val="00764905"/>
    <w:rsid w:val="00767133"/>
    <w:rsid w:val="0076766E"/>
    <w:rsid w:val="007748FA"/>
    <w:rsid w:val="007753F7"/>
    <w:rsid w:val="00775B10"/>
    <w:rsid w:val="007763A5"/>
    <w:rsid w:val="007767B0"/>
    <w:rsid w:val="007823E5"/>
    <w:rsid w:val="00782D06"/>
    <w:rsid w:val="0078406D"/>
    <w:rsid w:val="0078459C"/>
    <w:rsid w:val="00784AFF"/>
    <w:rsid w:val="00784C34"/>
    <w:rsid w:val="00784CE3"/>
    <w:rsid w:val="00787DCB"/>
    <w:rsid w:val="007914F4"/>
    <w:rsid w:val="007922A7"/>
    <w:rsid w:val="0079388D"/>
    <w:rsid w:val="00793B6C"/>
    <w:rsid w:val="00793E3E"/>
    <w:rsid w:val="007A59BD"/>
    <w:rsid w:val="007B0C9B"/>
    <w:rsid w:val="007B1A2A"/>
    <w:rsid w:val="007B1D4A"/>
    <w:rsid w:val="007B236B"/>
    <w:rsid w:val="007B292E"/>
    <w:rsid w:val="007B32DC"/>
    <w:rsid w:val="007B3FC4"/>
    <w:rsid w:val="007B45B4"/>
    <w:rsid w:val="007B4FA0"/>
    <w:rsid w:val="007C0F67"/>
    <w:rsid w:val="007C1F64"/>
    <w:rsid w:val="007C3A61"/>
    <w:rsid w:val="007C5C2A"/>
    <w:rsid w:val="007D1401"/>
    <w:rsid w:val="007D1C4C"/>
    <w:rsid w:val="007D2DB8"/>
    <w:rsid w:val="007D3C42"/>
    <w:rsid w:val="007D47C7"/>
    <w:rsid w:val="007D5018"/>
    <w:rsid w:val="007D7047"/>
    <w:rsid w:val="007E0FFC"/>
    <w:rsid w:val="007E1A7F"/>
    <w:rsid w:val="007E4904"/>
    <w:rsid w:val="007E557F"/>
    <w:rsid w:val="007F0311"/>
    <w:rsid w:val="007F52D9"/>
    <w:rsid w:val="0080035B"/>
    <w:rsid w:val="00801A1B"/>
    <w:rsid w:val="00802E45"/>
    <w:rsid w:val="00802EF5"/>
    <w:rsid w:val="00803584"/>
    <w:rsid w:val="00804A1F"/>
    <w:rsid w:val="008111AE"/>
    <w:rsid w:val="008201BC"/>
    <w:rsid w:val="00820B1E"/>
    <w:rsid w:val="00824430"/>
    <w:rsid w:val="00825EC5"/>
    <w:rsid w:val="00835DBA"/>
    <w:rsid w:val="0084075A"/>
    <w:rsid w:val="00842428"/>
    <w:rsid w:val="008464B0"/>
    <w:rsid w:val="0084739C"/>
    <w:rsid w:val="008522CB"/>
    <w:rsid w:val="008532CA"/>
    <w:rsid w:val="00856187"/>
    <w:rsid w:val="00856C9D"/>
    <w:rsid w:val="00860887"/>
    <w:rsid w:val="00860A98"/>
    <w:rsid w:val="00860D6F"/>
    <w:rsid w:val="00863412"/>
    <w:rsid w:val="00863A79"/>
    <w:rsid w:val="00867D83"/>
    <w:rsid w:val="00871136"/>
    <w:rsid w:val="0087407D"/>
    <w:rsid w:val="0088483A"/>
    <w:rsid w:val="008858DC"/>
    <w:rsid w:val="0088601D"/>
    <w:rsid w:val="00887C19"/>
    <w:rsid w:val="008904DC"/>
    <w:rsid w:val="00892489"/>
    <w:rsid w:val="00892CEC"/>
    <w:rsid w:val="008936C7"/>
    <w:rsid w:val="008959CF"/>
    <w:rsid w:val="00895C78"/>
    <w:rsid w:val="00895F75"/>
    <w:rsid w:val="008966E0"/>
    <w:rsid w:val="008A0434"/>
    <w:rsid w:val="008A0836"/>
    <w:rsid w:val="008A09B4"/>
    <w:rsid w:val="008A266C"/>
    <w:rsid w:val="008A274F"/>
    <w:rsid w:val="008A2D89"/>
    <w:rsid w:val="008A353B"/>
    <w:rsid w:val="008A50DE"/>
    <w:rsid w:val="008A5B2B"/>
    <w:rsid w:val="008A5BAB"/>
    <w:rsid w:val="008A78A9"/>
    <w:rsid w:val="008B0F32"/>
    <w:rsid w:val="008B233B"/>
    <w:rsid w:val="008B38B5"/>
    <w:rsid w:val="008C3B85"/>
    <w:rsid w:val="008C3F1F"/>
    <w:rsid w:val="008C43D9"/>
    <w:rsid w:val="008C46AD"/>
    <w:rsid w:val="008C576F"/>
    <w:rsid w:val="008D0DF3"/>
    <w:rsid w:val="008D2F71"/>
    <w:rsid w:val="008D57ED"/>
    <w:rsid w:val="008D673F"/>
    <w:rsid w:val="008E0410"/>
    <w:rsid w:val="008E08DF"/>
    <w:rsid w:val="008E6B58"/>
    <w:rsid w:val="008E7A74"/>
    <w:rsid w:val="008F077C"/>
    <w:rsid w:val="008F142C"/>
    <w:rsid w:val="008F20A0"/>
    <w:rsid w:val="008F2675"/>
    <w:rsid w:val="0090513C"/>
    <w:rsid w:val="00905419"/>
    <w:rsid w:val="0091237A"/>
    <w:rsid w:val="009135B4"/>
    <w:rsid w:val="0092067B"/>
    <w:rsid w:val="009218C8"/>
    <w:rsid w:val="0092247D"/>
    <w:rsid w:val="00922979"/>
    <w:rsid w:val="00926246"/>
    <w:rsid w:val="00932FE8"/>
    <w:rsid w:val="00933F57"/>
    <w:rsid w:val="009359A5"/>
    <w:rsid w:val="00935CAA"/>
    <w:rsid w:val="00936A13"/>
    <w:rsid w:val="009379D1"/>
    <w:rsid w:val="00937F2F"/>
    <w:rsid w:val="00944F72"/>
    <w:rsid w:val="00945487"/>
    <w:rsid w:val="0094599B"/>
    <w:rsid w:val="00947DAA"/>
    <w:rsid w:val="009517B4"/>
    <w:rsid w:val="009519C2"/>
    <w:rsid w:val="00962A55"/>
    <w:rsid w:val="009708A6"/>
    <w:rsid w:val="0097105C"/>
    <w:rsid w:val="00971F16"/>
    <w:rsid w:val="00971F91"/>
    <w:rsid w:val="00972BD3"/>
    <w:rsid w:val="009738B9"/>
    <w:rsid w:val="00976268"/>
    <w:rsid w:val="0097729B"/>
    <w:rsid w:val="0098317E"/>
    <w:rsid w:val="00985A64"/>
    <w:rsid w:val="00987FE6"/>
    <w:rsid w:val="00990120"/>
    <w:rsid w:val="00991098"/>
    <w:rsid w:val="00996A66"/>
    <w:rsid w:val="009A0CF9"/>
    <w:rsid w:val="009A2100"/>
    <w:rsid w:val="009A2804"/>
    <w:rsid w:val="009A4EA3"/>
    <w:rsid w:val="009A4ECC"/>
    <w:rsid w:val="009A595A"/>
    <w:rsid w:val="009B092B"/>
    <w:rsid w:val="009B096F"/>
    <w:rsid w:val="009B2B24"/>
    <w:rsid w:val="009B54F7"/>
    <w:rsid w:val="009C04FC"/>
    <w:rsid w:val="009C0E18"/>
    <w:rsid w:val="009C2BD2"/>
    <w:rsid w:val="009C35D6"/>
    <w:rsid w:val="009C4DDC"/>
    <w:rsid w:val="009C5855"/>
    <w:rsid w:val="009C617B"/>
    <w:rsid w:val="009C6B8C"/>
    <w:rsid w:val="009C7B36"/>
    <w:rsid w:val="009D2390"/>
    <w:rsid w:val="009D6455"/>
    <w:rsid w:val="009D7E8E"/>
    <w:rsid w:val="009E271E"/>
    <w:rsid w:val="009E4251"/>
    <w:rsid w:val="009E76A3"/>
    <w:rsid w:val="009E7C7B"/>
    <w:rsid w:val="009F1F1D"/>
    <w:rsid w:val="009F341D"/>
    <w:rsid w:val="009F3A5F"/>
    <w:rsid w:val="009F6FB3"/>
    <w:rsid w:val="00A00A13"/>
    <w:rsid w:val="00A0497A"/>
    <w:rsid w:val="00A04A3C"/>
    <w:rsid w:val="00A160B6"/>
    <w:rsid w:val="00A17115"/>
    <w:rsid w:val="00A20422"/>
    <w:rsid w:val="00A20851"/>
    <w:rsid w:val="00A20BE5"/>
    <w:rsid w:val="00A2147C"/>
    <w:rsid w:val="00A23F44"/>
    <w:rsid w:val="00A30636"/>
    <w:rsid w:val="00A3126D"/>
    <w:rsid w:val="00A32120"/>
    <w:rsid w:val="00A34188"/>
    <w:rsid w:val="00A3446A"/>
    <w:rsid w:val="00A34C4B"/>
    <w:rsid w:val="00A4325F"/>
    <w:rsid w:val="00A4348F"/>
    <w:rsid w:val="00A47B14"/>
    <w:rsid w:val="00A53EFA"/>
    <w:rsid w:val="00A549DA"/>
    <w:rsid w:val="00A6187B"/>
    <w:rsid w:val="00A62507"/>
    <w:rsid w:val="00A706EE"/>
    <w:rsid w:val="00A726EB"/>
    <w:rsid w:val="00A74976"/>
    <w:rsid w:val="00A80819"/>
    <w:rsid w:val="00A80942"/>
    <w:rsid w:val="00A809F8"/>
    <w:rsid w:val="00A84A18"/>
    <w:rsid w:val="00A84BBB"/>
    <w:rsid w:val="00A85FFF"/>
    <w:rsid w:val="00A9082A"/>
    <w:rsid w:val="00A90E47"/>
    <w:rsid w:val="00A91485"/>
    <w:rsid w:val="00A942C7"/>
    <w:rsid w:val="00A956B4"/>
    <w:rsid w:val="00AA317B"/>
    <w:rsid w:val="00AA34B2"/>
    <w:rsid w:val="00AA6DAE"/>
    <w:rsid w:val="00AA770A"/>
    <w:rsid w:val="00AB2ED9"/>
    <w:rsid w:val="00AB4940"/>
    <w:rsid w:val="00AB5F54"/>
    <w:rsid w:val="00AB776B"/>
    <w:rsid w:val="00AC1CCD"/>
    <w:rsid w:val="00AD0673"/>
    <w:rsid w:val="00AD1677"/>
    <w:rsid w:val="00AD1701"/>
    <w:rsid w:val="00AD51DB"/>
    <w:rsid w:val="00AD7500"/>
    <w:rsid w:val="00AE0160"/>
    <w:rsid w:val="00AE0C10"/>
    <w:rsid w:val="00AE4DE6"/>
    <w:rsid w:val="00AE5809"/>
    <w:rsid w:val="00AE7952"/>
    <w:rsid w:val="00AE7B42"/>
    <w:rsid w:val="00AE7E4A"/>
    <w:rsid w:val="00AF026B"/>
    <w:rsid w:val="00AF06AE"/>
    <w:rsid w:val="00AF4475"/>
    <w:rsid w:val="00AF7391"/>
    <w:rsid w:val="00AF7E95"/>
    <w:rsid w:val="00B0150D"/>
    <w:rsid w:val="00B0247D"/>
    <w:rsid w:val="00B036A2"/>
    <w:rsid w:val="00B12266"/>
    <w:rsid w:val="00B13388"/>
    <w:rsid w:val="00B141DA"/>
    <w:rsid w:val="00B14B90"/>
    <w:rsid w:val="00B1547B"/>
    <w:rsid w:val="00B15581"/>
    <w:rsid w:val="00B23B7D"/>
    <w:rsid w:val="00B2525C"/>
    <w:rsid w:val="00B30A4D"/>
    <w:rsid w:val="00B30EAC"/>
    <w:rsid w:val="00B337B9"/>
    <w:rsid w:val="00B343EF"/>
    <w:rsid w:val="00B3455D"/>
    <w:rsid w:val="00B36350"/>
    <w:rsid w:val="00B36699"/>
    <w:rsid w:val="00B37A5A"/>
    <w:rsid w:val="00B411CB"/>
    <w:rsid w:val="00B42BD3"/>
    <w:rsid w:val="00B445D3"/>
    <w:rsid w:val="00B46E06"/>
    <w:rsid w:val="00B47D6C"/>
    <w:rsid w:val="00B51C6A"/>
    <w:rsid w:val="00B53D08"/>
    <w:rsid w:val="00B66535"/>
    <w:rsid w:val="00B666D4"/>
    <w:rsid w:val="00B6683C"/>
    <w:rsid w:val="00B66D51"/>
    <w:rsid w:val="00B70A53"/>
    <w:rsid w:val="00B742DC"/>
    <w:rsid w:val="00B74C95"/>
    <w:rsid w:val="00B7605B"/>
    <w:rsid w:val="00B77C9B"/>
    <w:rsid w:val="00B800F3"/>
    <w:rsid w:val="00B83299"/>
    <w:rsid w:val="00B83FAE"/>
    <w:rsid w:val="00B847E7"/>
    <w:rsid w:val="00B87D67"/>
    <w:rsid w:val="00B903C1"/>
    <w:rsid w:val="00B9167E"/>
    <w:rsid w:val="00B94DBD"/>
    <w:rsid w:val="00B9777F"/>
    <w:rsid w:val="00BA1CA3"/>
    <w:rsid w:val="00BA2BB3"/>
    <w:rsid w:val="00BA4B19"/>
    <w:rsid w:val="00BA57DA"/>
    <w:rsid w:val="00BA5BA1"/>
    <w:rsid w:val="00BA5D20"/>
    <w:rsid w:val="00BA5DE7"/>
    <w:rsid w:val="00BA5F89"/>
    <w:rsid w:val="00BA6EC4"/>
    <w:rsid w:val="00BB02FE"/>
    <w:rsid w:val="00BB2EE5"/>
    <w:rsid w:val="00BB5F17"/>
    <w:rsid w:val="00BC1CF6"/>
    <w:rsid w:val="00BC3D53"/>
    <w:rsid w:val="00BC57BC"/>
    <w:rsid w:val="00BC59EB"/>
    <w:rsid w:val="00BD1481"/>
    <w:rsid w:val="00BD1676"/>
    <w:rsid w:val="00BD20F6"/>
    <w:rsid w:val="00BD29F0"/>
    <w:rsid w:val="00BD47BC"/>
    <w:rsid w:val="00BD7283"/>
    <w:rsid w:val="00BE3B10"/>
    <w:rsid w:val="00BE4DF2"/>
    <w:rsid w:val="00BE4EE3"/>
    <w:rsid w:val="00BE50CA"/>
    <w:rsid w:val="00BF3325"/>
    <w:rsid w:val="00BF4EBC"/>
    <w:rsid w:val="00C011D6"/>
    <w:rsid w:val="00C036F7"/>
    <w:rsid w:val="00C05569"/>
    <w:rsid w:val="00C100FA"/>
    <w:rsid w:val="00C10430"/>
    <w:rsid w:val="00C14CDA"/>
    <w:rsid w:val="00C17A0B"/>
    <w:rsid w:val="00C20AF5"/>
    <w:rsid w:val="00C21848"/>
    <w:rsid w:val="00C24290"/>
    <w:rsid w:val="00C264E4"/>
    <w:rsid w:val="00C30710"/>
    <w:rsid w:val="00C3273A"/>
    <w:rsid w:val="00C345D8"/>
    <w:rsid w:val="00C4195B"/>
    <w:rsid w:val="00C438BF"/>
    <w:rsid w:val="00C478BE"/>
    <w:rsid w:val="00C530F8"/>
    <w:rsid w:val="00C55B40"/>
    <w:rsid w:val="00C56BCC"/>
    <w:rsid w:val="00C56EA6"/>
    <w:rsid w:val="00C57433"/>
    <w:rsid w:val="00C619CC"/>
    <w:rsid w:val="00C61B62"/>
    <w:rsid w:val="00C64078"/>
    <w:rsid w:val="00C642D6"/>
    <w:rsid w:val="00C6448F"/>
    <w:rsid w:val="00C64529"/>
    <w:rsid w:val="00C64732"/>
    <w:rsid w:val="00C72C4D"/>
    <w:rsid w:val="00C73C3D"/>
    <w:rsid w:val="00C74A55"/>
    <w:rsid w:val="00C74EF4"/>
    <w:rsid w:val="00C767B8"/>
    <w:rsid w:val="00C8038B"/>
    <w:rsid w:val="00C822E2"/>
    <w:rsid w:val="00C86B69"/>
    <w:rsid w:val="00C87ADF"/>
    <w:rsid w:val="00C90360"/>
    <w:rsid w:val="00C93A3F"/>
    <w:rsid w:val="00C95EFA"/>
    <w:rsid w:val="00C97D55"/>
    <w:rsid w:val="00CA4166"/>
    <w:rsid w:val="00CA54C0"/>
    <w:rsid w:val="00CA6A76"/>
    <w:rsid w:val="00CB118F"/>
    <w:rsid w:val="00CB1437"/>
    <w:rsid w:val="00CB49BF"/>
    <w:rsid w:val="00CC0769"/>
    <w:rsid w:val="00CC30FB"/>
    <w:rsid w:val="00CC6931"/>
    <w:rsid w:val="00CD038D"/>
    <w:rsid w:val="00CD0D77"/>
    <w:rsid w:val="00CD1DEE"/>
    <w:rsid w:val="00CD2987"/>
    <w:rsid w:val="00CD657A"/>
    <w:rsid w:val="00CE0102"/>
    <w:rsid w:val="00CE23A4"/>
    <w:rsid w:val="00CE3277"/>
    <w:rsid w:val="00CE391D"/>
    <w:rsid w:val="00CE507E"/>
    <w:rsid w:val="00CE6874"/>
    <w:rsid w:val="00CE74EB"/>
    <w:rsid w:val="00CF1FED"/>
    <w:rsid w:val="00CF36CF"/>
    <w:rsid w:val="00CF4559"/>
    <w:rsid w:val="00CF5120"/>
    <w:rsid w:val="00D00E29"/>
    <w:rsid w:val="00D018E9"/>
    <w:rsid w:val="00D021C8"/>
    <w:rsid w:val="00D058C9"/>
    <w:rsid w:val="00D05DA8"/>
    <w:rsid w:val="00D10D52"/>
    <w:rsid w:val="00D1388E"/>
    <w:rsid w:val="00D13D1C"/>
    <w:rsid w:val="00D174DA"/>
    <w:rsid w:val="00D221EE"/>
    <w:rsid w:val="00D24AD9"/>
    <w:rsid w:val="00D3027C"/>
    <w:rsid w:val="00D302E5"/>
    <w:rsid w:val="00D30A59"/>
    <w:rsid w:val="00D315A0"/>
    <w:rsid w:val="00D35103"/>
    <w:rsid w:val="00D36313"/>
    <w:rsid w:val="00D36919"/>
    <w:rsid w:val="00D37D09"/>
    <w:rsid w:val="00D40907"/>
    <w:rsid w:val="00D43E42"/>
    <w:rsid w:val="00D442C5"/>
    <w:rsid w:val="00D443F8"/>
    <w:rsid w:val="00D44556"/>
    <w:rsid w:val="00D50522"/>
    <w:rsid w:val="00D51DC7"/>
    <w:rsid w:val="00D51FF6"/>
    <w:rsid w:val="00D550FD"/>
    <w:rsid w:val="00D56B76"/>
    <w:rsid w:val="00D57DD5"/>
    <w:rsid w:val="00D60AD4"/>
    <w:rsid w:val="00D618DB"/>
    <w:rsid w:val="00D6307E"/>
    <w:rsid w:val="00D67A48"/>
    <w:rsid w:val="00D67B0A"/>
    <w:rsid w:val="00D730F5"/>
    <w:rsid w:val="00D921F0"/>
    <w:rsid w:val="00D9355B"/>
    <w:rsid w:val="00D93618"/>
    <w:rsid w:val="00D937C9"/>
    <w:rsid w:val="00D93863"/>
    <w:rsid w:val="00D96521"/>
    <w:rsid w:val="00DA05DF"/>
    <w:rsid w:val="00DA066D"/>
    <w:rsid w:val="00DA0933"/>
    <w:rsid w:val="00DA1206"/>
    <w:rsid w:val="00DA1221"/>
    <w:rsid w:val="00DA2729"/>
    <w:rsid w:val="00DA296E"/>
    <w:rsid w:val="00DA2C14"/>
    <w:rsid w:val="00DA2EBA"/>
    <w:rsid w:val="00DA6D92"/>
    <w:rsid w:val="00DA70FD"/>
    <w:rsid w:val="00DA7938"/>
    <w:rsid w:val="00DB20BA"/>
    <w:rsid w:val="00DB7280"/>
    <w:rsid w:val="00DC020B"/>
    <w:rsid w:val="00DC5EB0"/>
    <w:rsid w:val="00DC5F60"/>
    <w:rsid w:val="00DC7E8D"/>
    <w:rsid w:val="00DD00F4"/>
    <w:rsid w:val="00DD482A"/>
    <w:rsid w:val="00DD50F9"/>
    <w:rsid w:val="00DD6794"/>
    <w:rsid w:val="00DE089A"/>
    <w:rsid w:val="00DE0945"/>
    <w:rsid w:val="00DE0D59"/>
    <w:rsid w:val="00DE5EFC"/>
    <w:rsid w:val="00DE7C14"/>
    <w:rsid w:val="00DF082A"/>
    <w:rsid w:val="00DF3E20"/>
    <w:rsid w:val="00DF46AB"/>
    <w:rsid w:val="00DF542A"/>
    <w:rsid w:val="00DF652D"/>
    <w:rsid w:val="00E00B0B"/>
    <w:rsid w:val="00E02052"/>
    <w:rsid w:val="00E078FF"/>
    <w:rsid w:val="00E11942"/>
    <w:rsid w:val="00E1599F"/>
    <w:rsid w:val="00E17B1B"/>
    <w:rsid w:val="00E21BEF"/>
    <w:rsid w:val="00E224F1"/>
    <w:rsid w:val="00E25AF5"/>
    <w:rsid w:val="00E32F3D"/>
    <w:rsid w:val="00E357A3"/>
    <w:rsid w:val="00E36F83"/>
    <w:rsid w:val="00E3768F"/>
    <w:rsid w:val="00E40A2A"/>
    <w:rsid w:val="00E413C5"/>
    <w:rsid w:val="00E433BD"/>
    <w:rsid w:val="00E45328"/>
    <w:rsid w:val="00E4568C"/>
    <w:rsid w:val="00E45C9E"/>
    <w:rsid w:val="00E46F27"/>
    <w:rsid w:val="00E50085"/>
    <w:rsid w:val="00E543A2"/>
    <w:rsid w:val="00E54728"/>
    <w:rsid w:val="00E54EF0"/>
    <w:rsid w:val="00E55257"/>
    <w:rsid w:val="00E55CF2"/>
    <w:rsid w:val="00E62243"/>
    <w:rsid w:val="00E66A92"/>
    <w:rsid w:val="00E70701"/>
    <w:rsid w:val="00E77C55"/>
    <w:rsid w:val="00E80652"/>
    <w:rsid w:val="00E80E09"/>
    <w:rsid w:val="00E81AE1"/>
    <w:rsid w:val="00E81AEE"/>
    <w:rsid w:val="00E859F5"/>
    <w:rsid w:val="00E85C4C"/>
    <w:rsid w:val="00E93738"/>
    <w:rsid w:val="00E942FF"/>
    <w:rsid w:val="00E94EC7"/>
    <w:rsid w:val="00EA0ECC"/>
    <w:rsid w:val="00EA2892"/>
    <w:rsid w:val="00EB0289"/>
    <w:rsid w:val="00EB0B8F"/>
    <w:rsid w:val="00EB230C"/>
    <w:rsid w:val="00EB2C5D"/>
    <w:rsid w:val="00EB3010"/>
    <w:rsid w:val="00EB3757"/>
    <w:rsid w:val="00EB7C1E"/>
    <w:rsid w:val="00EC0491"/>
    <w:rsid w:val="00EC2F07"/>
    <w:rsid w:val="00ED05DE"/>
    <w:rsid w:val="00ED0661"/>
    <w:rsid w:val="00ED461D"/>
    <w:rsid w:val="00EE024C"/>
    <w:rsid w:val="00EE1A85"/>
    <w:rsid w:val="00EE2850"/>
    <w:rsid w:val="00EE35AB"/>
    <w:rsid w:val="00EE4D28"/>
    <w:rsid w:val="00EE56CE"/>
    <w:rsid w:val="00EE593B"/>
    <w:rsid w:val="00EE64E9"/>
    <w:rsid w:val="00EF0360"/>
    <w:rsid w:val="00EF0F61"/>
    <w:rsid w:val="00EF2727"/>
    <w:rsid w:val="00EF2E50"/>
    <w:rsid w:val="00EF3A87"/>
    <w:rsid w:val="00EF3A9A"/>
    <w:rsid w:val="00EF4B52"/>
    <w:rsid w:val="00EF7167"/>
    <w:rsid w:val="00EF7F45"/>
    <w:rsid w:val="00F0062A"/>
    <w:rsid w:val="00F00C0F"/>
    <w:rsid w:val="00F00E22"/>
    <w:rsid w:val="00F0266D"/>
    <w:rsid w:val="00F04FB3"/>
    <w:rsid w:val="00F108B0"/>
    <w:rsid w:val="00F10D6B"/>
    <w:rsid w:val="00F14015"/>
    <w:rsid w:val="00F14E9A"/>
    <w:rsid w:val="00F16978"/>
    <w:rsid w:val="00F16D2B"/>
    <w:rsid w:val="00F2241E"/>
    <w:rsid w:val="00F22785"/>
    <w:rsid w:val="00F23324"/>
    <w:rsid w:val="00F23566"/>
    <w:rsid w:val="00F27EEC"/>
    <w:rsid w:val="00F3141D"/>
    <w:rsid w:val="00F31BC9"/>
    <w:rsid w:val="00F34428"/>
    <w:rsid w:val="00F3526E"/>
    <w:rsid w:val="00F367F7"/>
    <w:rsid w:val="00F41A17"/>
    <w:rsid w:val="00F42501"/>
    <w:rsid w:val="00F46B14"/>
    <w:rsid w:val="00F50A3C"/>
    <w:rsid w:val="00F51A23"/>
    <w:rsid w:val="00F51B2F"/>
    <w:rsid w:val="00F535FA"/>
    <w:rsid w:val="00F57EF3"/>
    <w:rsid w:val="00F62BD8"/>
    <w:rsid w:val="00F65CD0"/>
    <w:rsid w:val="00F66E4B"/>
    <w:rsid w:val="00F71BD7"/>
    <w:rsid w:val="00F72E37"/>
    <w:rsid w:val="00F757A3"/>
    <w:rsid w:val="00F80CEF"/>
    <w:rsid w:val="00F8133F"/>
    <w:rsid w:val="00F820B5"/>
    <w:rsid w:val="00F836FB"/>
    <w:rsid w:val="00F85793"/>
    <w:rsid w:val="00F86041"/>
    <w:rsid w:val="00F90ECD"/>
    <w:rsid w:val="00F92225"/>
    <w:rsid w:val="00F92798"/>
    <w:rsid w:val="00F941F5"/>
    <w:rsid w:val="00F952C8"/>
    <w:rsid w:val="00FA046B"/>
    <w:rsid w:val="00FA0D31"/>
    <w:rsid w:val="00FA1472"/>
    <w:rsid w:val="00FA28C3"/>
    <w:rsid w:val="00FA46AF"/>
    <w:rsid w:val="00FA489E"/>
    <w:rsid w:val="00FA6515"/>
    <w:rsid w:val="00FB1B03"/>
    <w:rsid w:val="00FB25BC"/>
    <w:rsid w:val="00FB3550"/>
    <w:rsid w:val="00FB3924"/>
    <w:rsid w:val="00FB7897"/>
    <w:rsid w:val="00FC06EF"/>
    <w:rsid w:val="00FC0963"/>
    <w:rsid w:val="00FC49A6"/>
    <w:rsid w:val="00FC516A"/>
    <w:rsid w:val="00FC5F99"/>
    <w:rsid w:val="00FC6AB6"/>
    <w:rsid w:val="00FC7F7F"/>
    <w:rsid w:val="00FD4035"/>
    <w:rsid w:val="00FD5788"/>
    <w:rsid w:val="00FD5790"/>
    <w:rsid w:val="00FD6155"/>
    <w:rsid w:val="00FD66EE"/>
    <w:rsid w:val="00FD7A7A"/>
    <w:rsid w:val="00FE0955"/>
    <w:rsid w:val="00FE372D"/>
    <w:rsid w:val="00FE4342"/>
    <w:rsid w:val="00FE4943"/>
    <w:rsid w:val="00FE68CD"/>
    <w:rsid w:val="00FE7629"/>
    <w:rsid w:val="00FF4476"/>
    <w:rsid w:val="00FF50A8"/>
    <w:rsid w:val="00FF5C27"/>
    <w:rsid w:val="00FF7A3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8C3"/>
    <w:pPr>
      <w:widowControl w:val="0"/>
      <w:jc w:val="both"/>
    </w:pPr>
    <w:rPr>
      <w:rFonts w:eastAsia="ＭＳ ゴシック"/>
      <w:kern w:val="2"/>
      <w:szCs w:val="24"/>
    </w:rPr>
  </w:style>
  <w:style w:type="paragraph" w:styleId="1">
    <w:name w:val="heading 1"/>
    <w:basedOn w:val="a"/>
    <w:next w:val="a"/>
    <w:qFormat/>
    <w:rsid w:val="00224250"/>
    <w:pPr>
      <w:keepNext/>
      <w:numPr>
        <w:numId w:val="1"/>
      </w:numPr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224250"/>
    <w:pPr>
      <w:keepNext/>
      <w:numPr>
        <w:ilvl w:val="1"/>
        <w:numId w:val="1"/>
      </w:numPr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rsid w:val="006C0A08"/>
    <w:pPr>
      <w:keepNext/>
      <w:numPr>
        <w:ilvl w:val="2"/>
        <w:numId w:val="1"/>
      </w:numPr>
      <w:outlineLvl w:val="2"/>
    </w:pPr>
    <w:rPr>
      <w:rFonts w:ascii="Arial" w:hAnsi="Arial"/>
      <w:sz w:val="21"/>
    </w:rPr>
  </w:style>
  <w:style w:type="paragraph" w:styleId="4">
    <w:name w:val="heading 4"/>
    <w:basedOn w:val="a"/>
    <w:next w:val="a"/>
    <w:qFormat/>
    <w:rsid w:val="008D2F71"/>
    <w:pPr>
      <w:keepNext/>
      <w:ind w:leftChars="500" w:left="5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-">
    <w:name w:val="タイトル-製品名-"/>
    <w:basedOn w:val="a"/>
    <w:rsid w:val="00310D6D"/>
    <w:pPr>
      <w:ind w:leftChars="400" w:left="400"/>
    </w:pPr>
    <w:rPr>
      <w:b/>
      <w:sz w:val="52"/>
      <w:szCs w:val="36"/>
    </w:rPr>
  </w:style>
  <w:style w:type="paragraph" w:customStyle="1" w:styleId="--0">
    <w:name w:val="タイトル-作成会社 ～ 作成者-"/>
    <w:basedOn w:val="a"/>
    <w:rsid w:val="00310D6D"/>
    <w:pPr>
      <w:spacing w:line="0" w:lineRule="atLeast"/>
      <w:ind w:leftChars="200" w:left="459"/>
      <w:jc w:val="center"/>
    </w:pPr>
    <w:rPr>
      <w:b/>
      <w:sz w:val="36"/>
      <w:szCs w:val="28"/>
    </w:rPr>
  </w:style>
  <w:style w:type="character" w:styleId="a3">
    <w:name w:val="page number"/>
    <w:basedOn w:val="a0"/>
    <w:rsid w:val="001E028B"/>
  </w:style>
  <w:style w:type="paragraph" w:customStyle="1" w:styleId="--1">
    <w:name w:val="タイトル-機能名-"/>
    <w:basedOn w:val="a"/>
    <w:rsid w:val="00ED0661"/>
    <w:pPr>
      <w:jc w:val="center"/>
    </w:pPr>
    <w:rPr>
      <w:sz w:val="52"/>
      <w:szCs w:val="48"/>
    </w:rPr>
  </w:style>
  <w:style w:type="table" w:styleId="a4">
    <w:name w:val="Table Grid"/>
    <w:basedOn w:val="a1"/>
    <w:uiPriority w:val="59"/>
    <w:rsid w:val="00DF3E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-2">
    <w:name w:val="タイトル-配布先一覧-"/>
    <w:basedOn w:val="a"/>
    <w:rsid w:val="007823E5"/>
    <w:pPr>
      <w:ind w:leftChars="1000" w:left="1000"/>
    </w:pPr>
    <w:rPr>
      <w:b/>
    </w:rPr>
  </w:style>
  <w:style w:type="character" w:styleId="a5">
    <w:name w:val="annotation reference"/>
    <w:semiHidden/>
    <w:rsid w:val="00496DC5"/>
    <w:rPr>
      <w:sz w:val="18"/>
      <w:szCs w:val="18"/>
    </w:rPr>
  </w:style>
  <w:style w:type="paragraph" w:styleId="a6">
    <w:name w:val="annotation text"/>
    <w:basedOn w:val="a"/>
    <w:semiHidden/>
    <w:rsid w:val="00496DC5"/>
    <w:pPr>
      <w:jc w:val="left"/>
    </w:pPr>
    <w:rPr>
      <w:rFonts w:eastAsia="ＭＳ 明朝"/>
      <w:szCs w:val="20"/>
    </w:rPr>
  </w:style>
  <w:style w:type="paragraph" w:styleId="a7">
    <w:name w:val="Balloon Text"/>
    <w:basedOn w:val="a"/>
    <w:semiHidden/>
    <w:rsid w:val="00496DC5"/>
    <w:rPr>
      <w:rFonts w:ascii="Arial" w:hAnsi="Arial"/>
      <w:sz w:val="18"/>
      <w:szCs w:val="18"/>
    </w:rPr>
  </w:style>
  <w:style w:type="paragraph" w:customStyle="1" w:styleId="--3">
    <w:name w:val="タイトル-最終更新日-"/>
    <w:basedOn w:val="a"/>
    <w:rsid w:val="00700150"/>
    <w:pPr>
      <w:ind w:leftChars="1500" w:left="1500"/>
    </w:pPr>
    <w:rPr>
      <w:sz w:val="28"/>
    </w:rPr>
  </w:style>
  <w:style w:type="paragraph" w:customStyle="1" w:styleId="--4">
    <w:name w:val="タイトル-文書番号-"/>
    <w:basedOn w:val="a"/>
    <w:rsid w:val="00BA4B19"/>
    <w:pPr>
      <w:jc w:val="right"/>
    </w:pPr>
  </w:style>
  <w:style w:type="paragraph" w:styleId="a8">
    <w:name w:val="Document Map"/>
    <w:basedOn w:val="a"/>
    <w:semiHidden/>
    <w:rsid w:val="004115EB"/>
    <w:pPr>
      <w:shd w:val="clear" w:color="auto" w:fill="000080"/>
    </w:pPr>
    <w:rPr>
      <w:rFonts w:ascii="Arial" w:hAnsi="Arial"/>
    </w:rPr>
  </w:style>
  <w:style w:type="paragraph" w:customStyle="1" w:styleId="a9">
    <w:name w:val="事例"/>
    <w:basedOn w:val="a"/>
    <w:rsid w:val="006D5E13"/>
    <w:rPr>
      <w:i/>
      <w:sz w:val="18"/>
    </w:rPr>
  </w:style>
  <w:style w:type="paragraph" w:styleId="10">
    <w:name w:val="toc 1"/>
    <w:basedOn w:val="a"/>
    <w:next w:val="a"/>
    <w:autoRedefine/>
    <w:uiPriority w:val="39"/>
    <w:rsid w:val="006D7AF8"/>
    <w:pPr>
      <w:spacing w:before="120" w:after="120"/>
      <w:jc w:val="left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D7AF8"/>
    <w:pPr>
      <w:ind w:left="200"/>
      <w:jc w:val="left"/>
    </w:pPr>
    <w:rPr>
      <w:smallCaps/>
      <w:szCs w:val="20"/>
    </w:rPr>
  </w:style>
  <w:style w:type="paragraph" w:styleId="30">
    <w:name w:val="toc 3"/>
    <w:basedOn w:val="a"/>
    <w:next w:val="a"/>
    <w:autoRedefine/>
    <w:semiHidden/>
    <w:rsid w:val="006D7AF8"/>
    <w:pPr>
      <w:ind w:left="400"/>
      <w:jc w:val="left"/>
    </w:pPr>
    <w:rPr>
      <w:i/>
      <w:iCs/>
      <w:szCs w:val="20"/>
    </w:rPr>
  </w:style>
  <w:style w:type="paragraph" w:styleId="40">
    <w:name w:val="toc 4"/>
    <w:basedOn w:val="a"/>
    <w:next w:val="a"/>
    <w:autoRedefine/>
    <w:semiHidden/>
    <w:rsid w:val="006D7AF8"/>
    <w:pPr>
      <w:ind w:left="60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6D7AF8"/>
    <w:pPr>
      <w:ind w:left="80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6D7AF8"/>
    <w:pPr>
      <w:ind w:left="10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6D7AF8"/>
    <w:pPr>
      <w:ind w:left="120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6D7AF8"/>
    <w:pPr>
      <w:ind w:left="140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6D7AF8"/>
    <w:pPr>
      <w:ind w:left="1600"/>
      <w:jc w:val="left"/>
    </w:pPr>
    <w:rPr>
      <w:sz w:val="18"/>
      <w:szCs w:val="18"/>
    </w:rPr>
  </w:style>
  <w:style w:type="character" w:styleId="aa">
    <w:name w:val="Hyperlink"/>
    <w:uiPriority w:val="99"/>
    <w:rsid w:val="006D7AF8"/>
    <w:rPr>
      <w:color w:val="0000FF"/>
      <w:u w:val="single"/>
    </w:rPr>
  </w:style>
  <w:style w:type="paragraph" w:styleId="ab">
    <w:name w:val="head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6"/>
    <w:next w:val="a6"/>
    <w:semiHidden/>
    <w:rsid w:val="00DA70FD"/>
    <w:rPr>
      <w:rFonts w:eastAsia="ＭＳ ゴシック"/>
      <w:b/>
      <w:bCs/>
      <w:szCs w:val="24"/>
    </w:rPr>
  </w:style>
  <w:style w:type="character" w:styleId="HTML">
    <w:name w:val="HTML Typewriter"/>
    <w:rsid w:val="00C345D8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--5">
    <w:name w:val="タイトル-版数-"/>
    <w:basedOn w:val="a"/>
    <w:rsid w:val="00ED0661"/>
    <w:pPr>
      <w:jc w:val="center"/>
    </w:pPr>
    <w:rPr>
      <w:sz w:val="28"/>
      <w:szCs w:val="28"/>
    </w:rPr>
  </w:style>
  <w:style w:type="character" w:styleId="ae">
    <w:name w:val="FollowedHyperlink"/>
    <w:rsid w:val="008F142C"/>
    <w:rPr>
      <w:color w:val="800080"/>
      <w:u w:val="single"/>
    </w:rPr>
  </w:style>
  <w:style w:type="paragraph" w:styleId="af">
    <w:name w:val="Body Text"/>
    <w:basedOn w:val="a"/>
    <w:rsid w:val="00487769"/>
    <w:pPr>
      <w:widowControl/>
      <w:overflowPunct w:val="0"/>
      <w:topLinePunct/>
      <w:adjustRightInd w:val="0"/>
      <w:spacing w:beforeLines="50" w:before="120" w:afterLines="50" w:after="120" w:line="280" w:lineRule="exact"/>
      <w:textAlignment w:val="baseline"/>
    </w:pPr>
    <w:rPr>
      <w:rFonts w:ascii="Arial" w:eastAsia="ＭＳ 明朝" w:hAnsi="Arial"/>
      <w:kern w:val="20"/>
      <w:szCs w:val="20"/>
      <w:lang w:bidi="he-IL"/>
    </w:rPr>
  </w:style>
  <w:style w:type="paragraph" w:customStyle="1" w:styleId="Default">
    <w:name w:val="Default"/>
    <w:rsid w:val="00B74C95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SDE">
    <w:name w:val="SDE本文"/>
    <w:basedOn w:val="a"/>
    <w:link w:val="SDEChar"/>
    <w:rsid w:val="00B0247D"/>
    <w:pPr>
      <w:widowControl/>
      <w:spacing w:beforeLines="30" w:before="108" w:afterLines="30" w:after="108" w:line="240" w:lineRule="exact"/>
      <w:ind w:leftChars="200" w:left="480" w:rightChars="200" w:right="480"/>
      <w:jc w:val="left"/>
    </w:pPr>
    <w:rPr>
      <w:rFonts w:ascii="ＭＳ Ｐ明朝" w:eastAsia="ＭＳ Ｐ明朝" w:hAnsi="ＭＳ Ｐ明朝" w:cs="ＭＳ Ｐゴシック"/>
      <w:sz w:val="18"/>
    </w:rPr>
  </w:style>
  <w:style w:type="character" w:customStyle="1" w:styleId="SDEChar">
    <w:name w:val="SDE本文 Char"/>
    <w:link w:val="SDE"/>
    <w:rsid w:val="00B0247D"/>
    <w:rPr>
      <w:rFonts w:ascii="ＭＳ Ｐ明朝" w:eastAsia="ＭＳ Ｐ明朝" w:hAnsi="ＭＳ Ｐ明朝" w:cs="ＭＳ Ｐゴシック"/>
      <w:kern w:val="2"/>
      <w:sz w:val="18"/>
      <w:szCs w:val="24"/>
    </w:rPr>
  </w:style>
  <w:style w:type="character" w:customStyle="1" w:styleId="shorttext">
    <w:name w:val="short_text"/>
    <w:basedOn w:val="a0"/>
    <w:rsid w:val="006D3881"/>
  </w:style>
  <w:style w:type="character" w:customStyle="1" w:styleId="alt-edited">
    <w:name w:val="alt-edited"/>
    <w:basedOn w:val="a0"/>
    <w:rsid w:val="006D3881"/>
  </w:style>
  <w:style w:type="paragraph" w:styleId="af0">
    <w:name w:val="Plain Text"/>
    <w:basedOn w:val="a"/>
    <w:link w:val="af1"/>
    <w:uiPriority w:val="99"/>
    <w:unhideWhenUsed/>
    <w:rsid w:val="00D018E9"/>
    <w:pPr>
      <w:jc w:val="left"/>
    </w:pPr>
    <w:rPr>
      <w:rFonts w:ascii="ＭＳ ゴシック" w:hAnsi="Courier New" w:cs="Courier New"/>
      <w:sz w:val="22"/>
      <w:szCs w:val="22"/>
    </w:rPr>
  </w:style>
  <w:style w:type="character" w:customStyle="1" w:styleId="af1">
    <w:name w:val="書式なし (文字)"/>
    <w:basedOn w:val="a0"/>
    <w:link w:val="af0"/>
    <w:uiPriority w:val="99"/>
    <w:rsid w:val="00D018E9"/>
    <w:rPr>
      <w:rFonts w:ascii="ＭＳ ゴシック" w:eastAsia="ＭＳ ゴシック" w:hAnsi="Courier New" w:cs="Courier New"/>
      <w:kern w:val="2"/>
      <w:sz w:val="22"/>
      <w:szCs w:val="22"/>
    </w:rPr>
  </w:style>
  <w:style w:type="paragraph" w:styleId="af2">
    <w:name w:val="List Paragraph"/>
    <w:basedOn w:val="a"/>
    <w:uiPriority w:val="34"/>
    <w:qFormat/>
    <w:rsid w:val="000F5AA8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2E7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styleId="HTML2">
    <w:name w:val="HTML Code"/>
    <w:basedOn w:val="a0"/>
    <w:uiPriority w:val="99"/>
    <w:unhideWhenUsed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v">
    <w:name w:val="nv"/>
    <w:basedOn w:val="a0"/>
    <w:rsid w:val="002E73FE"/>
  </w:style>
  <w:style w:type="character" w:customStyle="1" w:styleId="nb">
    <w:name w:val="nb"/>
    <w:basedOn w:val="a0"/>
    <w:rsid w:val="002E73FE"/>
  </w:style>
  <w:style w:type="character" w:customStyle="1" w:styleId="se">
    <w:name w:val="se"/>
    <w:basedOn w:val="a0"/>
    <w:rsid w:val="002E73FE"/>
  </w:style>
  <w:style w:type="character" w:customStyle="1" w:styleId="nt">
    <w:name w:val="nt"/>
    <w:basedOn w:val="a0"/>
    <w:rsid w:val="002E73FE"/>
  </w:style>
  <w:style w:type="character" w:styleId="af3">
    <w:name w:val="Strong"/>
    <w:basedOn w:val="a0"/>
    <w:uiPriority w:val="22"/>
    <w:qFormat/>
    <w:rsid w:val="00EB7C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8C3"/>
    <w:pPr>
      <w:widowControl w:val="0"/>
      <w:jc w:val="both"/>
    </w:pPr>
    <w:rPr>
      <w:rFonts w:eastAsia="ＭＳ ゴシック"/>
      <w:kern w:val="2"/>
      <w:szCs w:val="24"/>
    </w:rPr>
  </w:style>
  <w:style w:type="paragraph" w:styleId="1">
    <w:name w:val="heading 1"/>
    <w:basedOn w:val="a"/>
    <w:next w:val="a"/>
    <w:qFormat/>
    <w:rsid w:val="00224250"/>
    <w:pPr>
      <w:keepNext/>
      <w:numPr>
        <w:numId w:val="1"/>
      </w:numPr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224250"/>
    <w:pPr>
      <w:keepNext/>
      <w:numPr>
        <w:ilvl w:val="1"/>
        <w:numId w:val="1"/>
      </w:numPr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rsid w:val="006C0A08"/>
    <w:pPr>
      <w:keepNext/>
      <w:numPr>
        <w:ilvl w:val="2"/>
        <w:numId w:val="1"/>
      </w:numPr>
      <w:outlineLvl w:val="2"/>
    </w:pPr>
    <w:rPr>
      <w:rFonts w:ascii="Arial" w:hAnsi="Arial"/>
      <w:sz w:val="21"/>
    </w:rPr>
  </w:style>
  <w:style w:type="paragraph" w:styleId="4">
    <w:name w:val="heading 4"/>
    <w:basedOn w:val="a"/>
    <w:next w:val="a"/>
    <w:qFormat/>
    <w:rsid w:val="008D2F71"/>
    <w:pPr>
      <w:keepNext/>
      <w:ind w:leftChars="500" w:left="5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-">
    <w:name w:val="タイトル-製品名-"/>
    <w:basedOn w:val="a"/>
    <w:rsid w:val="00310D6D"/>
    <w:pPr>
      <w:ind w:leftChars="400" w:left="400"/>
    </w:pPr>
    <w:rPr>
      <w:b/>
      <w:sz w:val="52"/>
      <w:szCs w:val="36"/>
    </w:rPr>
  </w:style>
  <w:style w:type="paragraph" w:customStyle="1" w:styleId="--0">
    <w:name w:val="タイトル-作成会社 ～ 作成者-"/>
    <w:basedOn w:val="a"/>
    <w:rsid w:val="00310D6D"/>
    <w:pPr>
      <w:spacing w:line="0" w:lineRule="atLeast"/>
      <w:ind w:leftChars="200" w:left="459"/>
      <w:jc w:val="center"/>
    </w:pPr>
    <w:rPr>
      <w:b/>
      <w:sz w:val="36"/>
      <w:szCs w:val="28"/>
    </w:rPr>
  </w:style>
  <w:style w:type="character" w:styleId="a3">
    <w:name w:val="page number"/>
    <w:basedOn w:val="a0"/>
    <w:rsid w:val="001E028B"/>
  </w:style>
  <w:style w:type="paragraph" w:customStyle="1" w:styleId="--1">
    <w:name w:val="タイトル-機能名-"/>
    <w:basedOn w:val="a"/>
    <w:rsid w:val="00ED0661"/>
    <w:pPr>
      <w:jc w:val="center"/>
    </w:pPr>
    <w:rPr>
      <w:sz w:val="52"/>
      <w:szCs w:val="48"/>
    </w:rPr>
  </w:style>
  <w:style w:type="table" w:styleId="a4">
    <w:name w:val="Table Grid"/>
    <w:basedOn w:val="a1"/>
    <w:uiPriority w:val="59"/>
    <w:rsid w:val="00DF3E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-2">
    <w:name w:val="タイトル-配布先一覧-"/>
    <w:basedOn w:val="a"/>
    <w:rsid w:val="007823E5"/>
    <w:pPr>
      <w:ind w:leftChars="1000" w:left="1000"/>
    </w:pPr>
    <w:rPr>
      <w:b/>
    </w:rPr>
  </w:style>
  <w:style w:type="character" w:styleId="a5">
    <w:name w:val="annotation reference"/>
    <w:semiHidden/>
    <w:rsid w:val="00496DC5"/>
    <w:rPr>
      <w:sz w:val="18"/>
      <w:szCs w:val="18"/>
    </w:rPr>
  </w:style>
  <w:style w:type="paragraph" w:styleId="a6">
    <w:name w:val="annotation text"/>
    <w:basedOn w:val="a"/>
    <w:semiHidden/>
    <w:rsid w:val="00496DC5"/>
    <w:pPr>
      <w:jc w:val="left"/>
    </w:pPr>
    <w:rPr>
      <w:rFonts w:eastAsia="ＭＳ 明朝"/>
      <w:szCs w:val="20"/>
    </w:rPr>
  </w:style>
  <w:style w:type="paragraph" w:styleId="a7">
    <w:name w:val="Balloon Text"/>
    <w:basedOn w:val="a"/>
    <w:semiHidden/>
    <w:rsid w:val="00496DC5"/>
    <w:rPr>
      <w:rFonts w:ascii="Arial" w:hAnsi="Arial"/>
      <w:sz w:val="18"/>
      <w:szCs w:val="18"/>
    </w:rPr>
  </w:style>
  <w:style w:type="paragraph" w:customStyle="1" w:styleId="--3">
    <w:name w:val="タイトル-最終更新日-"/>
    <w:basedOn w:val="a"/>
    <w:rsid w:val="00700150"/>
    <w:pPr>
      <w:ind w:leftChars="1500" w:left="1500"/>
    </w:pPr>
    <w:rPr>
      <w:sz w:val="28"/>
    </w:rPr>
  </w:style>
  <w:style w:type="paragraph" w:customStyle="1" w:styleId="--4">
    <w:name w:val="タイトル-文書番号-"/>
    <w:basedOn w:val="a"/>
    <w:rsid w:val="00BA4B19"/>
    <w:pPr>
      <w:jc w:val="right"/>
    </w:pPr>
  </w:style>
  <w:style w:type="paragraph" w:styleId="a8">
    <w:name w:val="Document Map"/>
    <w:basedOn w:val="a"/>
    <w:semiHidden/>
    <w:rsid w:val="004115EB"/>
    <w:pPr>
      <w:shd w:val="clear" w:color="auto" w:fill="000080"/>
    </w:pPr>
    <w:rPr>
      <w:rFonts w:ascii="Arial" w:hAnsi="Arial"/>
    </w:rPr>
  </w:style>
  <w:style w:type="paragraph" w:customStyle="1" w:styleId="a9">
    <w:name w:val="事例"/>
    <w:basedOn w:val="a"/>
    <w:rsid w:val="006D5E13"/>
    <w:rPr>
      <w:i/>
      <w:sz w:val="18"/>
    </w:rPr>
  </w:style>
  <w:style w:type="paragraph" w:styleId="10">
    <w:name w:val="toc 1"/>
    <w:basedOn w:val="a"/>
    <w:next w:val="a"/>
    <w:autoRedefine/>
    <w:uiPriority w:val="39"/>
    <w:rsid w:val="006D7AF8"/>
    <w:pPr>
      <w:spacing w:before="120" w:after="120"/>
      <w:jc w:val="left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6D7AF8"/>
    <w:pPr>
      <w:ind w:left="200"/>
      <w:jc w:val="left"/>
    </w:pPr>
    <w:rPr>
      <w:smallCaps/>
      <w:szCs w:val="20"/>
    </w:rPr>
  </w:style>
  <w:style w:type="paragraph" w:styleId="30">
    <w:name w:val="toc 3"/>
    <w:basedOn w:val="a"/>
    <w:next w:val="a"/>
    <w:autoRedefine/>
    <w:semiHidden/>
    <w:rsid w:val="006D7AF8"/>
    <w:pPr>
      <w:ind w:left="400"/>
      <w:jc w:val="left"/>
    </w:pPr>
    <w:rPr>
      <w:i/>
      <w:iCs/>
      <w:szCs w:val="20"/>
    </w:rPr>
  </w:style>
  <w:style w:type="paragraph" w:styleId="40">
    <w:name w:val="toc 4"/>
    <w:basedOn w:val="a"/>
    <w:next w:val="a"/>
    <w:autoRedefine/>
    <w:semiHidden/>
    <w:rsid w:val="006D7AF8"/>
    <w:pPr>
      <w:ind w:left="60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6D7AF8"/>
    <w:pPr>
      <w:ind w:left="80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6D7AF8"/>
    <w:pPr>
      <w:ind w:left="10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6D7AF8"/>
    <w:pPr>
      <w:ind w:left="120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6D7AF8"/>
    <w:pPr>
      <w:ind w:left="140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6D7AF8"/>
    <w:pPr>
      <w:ind w:left="1600"/>
      <w:jc w:val="left"/>
    </w:pPr>
    <w:rPr>
      <w:sz w:val="18"/>
      <w:szCs w:val="18"/>
    </w:rPr>
  </w:style>
  <w:style w:type="character" w:styleId="aa">
    <w:name w:val="Hyperlink"/>
    <w:uiPriority w:val="99"/>
    <w:rsid w:val="006D7AF8"/>
    <w:rPr>
      <w:color w:val="0000FF"/>
      <w:u w:val="single"/>
    </w:rPr>
  </w:style>
  <w:style w:type="paragraph" w:styleId="ab">
    <w:name w:val="head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"/>
    <w:rsid w:val="007D2DB8"/>
    <w:pPr>
      <w:tabs>
        <w:tab w:val="center" w:pos="4252"/>
        <w:tab w:val="right" w:pos="8504"/>
      </w:tabs>
      <w:snapToGrid w:val="0"/>
    </w:pPr>
  </w:style>
  <w:style w:type="paragraph" w:styleId="ad">
    <w:name w:val="annotation subject"/>
    <w:basedOn w:val="a6"/>
    <w:next w:val="a6"/>
    <w:semiHidden/>
    <w:rsid w:val="00DA70FD"/>
    <w:rPr>
      <w:rFonts w:eastAsia="ＭＳ ゴシック"/>
      <w:b/>
      <w:bCs/>
      <w:szCs w:val="24"/>
    </w:rPr>
  </w:style>
  <w:style w:type="character" w:styleId="HTML">
    <w:name w:val="HTML Typewriter"/>
    <w:rsid w:val="00C345D8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--5">
    <w:name w:val="タイトル-版数-"/>
    <w:basedOn w:val="a"/>
    <w:rsid w:val="00ED0661"/>
    <w:pPr>
      <w:jc w:val="center"/>
    </w:pPr>
    <w:rPr>
      <w:sz w:val="28"/>
      <w:szCs w:val="28"/>
    </w:rPr>
  </w:style>
  <w:style w:type="character" w:styleId="ae">
    <w:name w:val="FollowedHyperlink"/>
    <w:rsid w:val="008F142C"/>
    <w:rPr>
      <w:color w:val="800080"/>
      <w:u w:val="single"/>
    </w:rPr>
  </w:style>
  <w:style w:type="paragraph" w:styleId="af">
    <w:name w:val="Body Text"/>
    <w:basedOn w:val="a"/>
    <w:rsid w:val="00487769"/>
    <w:pPr>
      <w:widowControl/>
      <w:overflowPunct w:val="0"/>
      <w:topLinePunct/>
      <w:adjustRightInd w:val="0"/>
      <w:spacing w:beforeLines="50" w:before="120" w:afterLines="50" w:after="120" w:line="280" w:lineRule="exact"/>
      <w:textAlignment w:val="baseline"/>
    </w:pPr>
    <w:rPr>
      <w:rFonts w:ascii="Arial" w:eastAsia="ＭＳ 明朝" w:hAnsi="Arial"/>
      <w:kern w:val="20"/>
      <w:szCs w:val="20"/>
      <w:lang w:bidi="he-IL"/>
    </w:rPr>
  </w:style>
  <w:style w:type="paragraph" w:customStyle="1" w:styleId="Default">
    <w:name w:val="Default"/>
    <w:rsid w:val="00B74C95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SDE">
    <w:name w:val="SDE本文"/>
    <w:basedOn w:val="a"/>
    <w:link w:val="SDEChar"/>
    <w:rsid w:val="00B0247D"/>
    <w:pPr>
      <w:widowControl/>
      <w:spacing w:beforeLines="30" w:before="108" w:afterLines="30" w:after="108" w:line="240" w:lineRule="exact"/>
      <w:ind w:leftChars="200" w:left="480" w:rightChars="200" w:right="480"/>
      <w:jc w:val="left"/>
    </w:pPr>
    <w:rPr>
      <w:rFonts w:ascii="ＭＳ Ｐ明朝" w:eastAsia="ＭＳ Ｐ明朝" w:hAnsi="ＭＳ Ｐ明朝" w:cs="ＭＳ Ｐゴシック"/>
      <w:sz w:val="18"/>
    </w:rPr>
  </w:style>
  <w:style w:type="character" w:customStyle="1" w:styleId="SDEChar">
    <w:name w:val="SDE本文 Char"/>
    <w:link w:val="SDE"/>
    <w:rsid w:val="00B0247D"/>
    <w:rPr>
      <w:rFonts w:ascii="ＭＳ Ｐ明朝" w:eastAsia="ＭＳ Ｐ明朝" w:hAnsi="ＭＳ Ｐ明朝" w:cs="ＭＳ Ｐゴシック"/>
      <w:kern w:val="2"/>
      <w:sz w:val="18"/>
      <w:szCs w:val="24"/>
    </w:rPr>
  </w:style>
  <w:style w:type="character" w:customStyle="1" w:styleId="shorttext">
    <w:name w:val="short_text"/>
    <w:basedOn w:val="a0"/>
    <w:rsid w:val="006D3881"/>
  </w:style>
  <w:style w:type="character" w:customStyle="1" w:styleId="alt-edited">
    <w:name w:val="alt-edited"/>
    <w:basedOn w:val="a0"/>
    <w:rsid w:val="006D3881"/>
  </w:style>
  <w:style w:type="paragraph" w:styleId="af0">
    <w:name w:val="Plain Text"/>
    <w:basedOn w:val="a"/>
    <w:link w:val="af1"/>
    <w:uiPriority w:val="99"/>
    <w:unhideWhenUsed/>
    <w:rsid w:val="00D018E9"/>
    <w:pPr>
      <w:jc w:val="left"/>
    </w:pPr>
    <w:rPr>
      <w:rFonts w:ascii="ＭＳ ゴシック" w:hAnsi="Courier New" w:cs="Courier New"/>
      <w:sz w:val="22"/>
      <w:szCs w:val="22"/>
    </w:rPr>
  </w:style>
  <w:style w:type="character" w:customStyle="1" w:styleId="af1">
    <w:name w:val="書式なし (文字)"/>
    <w:basedOn w:val="a0"/>
    <w:link w:val="af0"/>
    <w:uiPriority w:val="99"/>
    <w:rsid w:val="00D018E9"/>
    <w:rPr>
      <w:rFonts w:ascii="ＭＳ ゴシック" w:eastAsia="ＭＳ ゴシック" w:hAnsi="Courier New" w:cs="Courier New"/>
      <w:kern w:val="2"/>
      <w:sz w:val="22"/>
      <w:szCs w:val="22"/>
    </w:rPr>
  </w:style>
  <w:style w:type="paragraph" w:styleId="af2">
    <w:name w:val="List Paragraph"/>
    <w:basedOn w:val="a"/>
    <w:uiPriority w:val="34"/>
    <w:qFormat/>
    <w:rsid w:val="000F5AA8"/>
    <w:pPr>
      <w:ind w:leftChars="400" w:left="840"/>
    </w:pPr>
  </w:style>
  <w:style w:type="paragraph" w:styleId="HTML0">
    <w:name w:val="HTML Preformatted"/>
    <w:basedOn w:val="a"/>
    <w:link w:val="HTML1"/>
    <w:uiPriority w:val="99"/>
    <w:unhideWhenUsed/>
    <w:rsid w:val="002E7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styleId="HTML2">
    <w:name w:val="HTML Code"/>
    <w:basedOn w:val="a0"/>
    <w:uiPriority w:val="99"/>
    <w:unhideWhenUsed/>
    <w:rsid w:val="002E73F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v">
    <w:name w:val="nv"/>
    <w:basedOn w:val="a0"/>
    <w:rsid w:val="002E73FE"/>
  </w:style>
  <w:style w:type="character" w:customStyle="1" w:styleId="nb">
    <w:name w:val="nb"/>
    <w:basedOn w:val="a0"/>
    <w:rsid w:val="002E73FE"/>
  </w:style>
  <w:style w:type="character" w:customStyle="1" w:styleId="se">
    <w:name w:val="se"/>
    <w:basedOn w:val="a0"/>
    <w:rsid w:val="002E73FE"/>
  </w:style>
  <w:style w:type="character" w:customStyle="1" w:styleId="nt">
    <w:name w:val="nt"/>
    <w:basedOn w:val="a0"/>
    <w:rsid w:val="002E73FE"/>
  </w:style>
  <w:style w:type="character" w:styleId="af3">
    <w:name w:val="Strong"/>
    <w:basedOn w:val="a0"/>
    <w:uiPriority w:val="22"/>
    <w:qFormat/>
    <w:rsid w:val="00EB7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elenium-release.storage.googleapis.com/3.14/selenium-server-standalone-3.14.0.ja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leniumHQ/docker-selenium/wiki/Getting-Started-with-Docker-Compos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docs.docker.com/compose/install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hyperlink" Target="http://172.28.126.49:4444/grid/conso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S2K\Desktop\&#22522;&#26412;&#35373;&#35336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988A-D1B3-4128-B6C4-C430F5F1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基本設計書.dot</Template>
  <TotalTime>2274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文書番号：○○</vt:lpstr>
      <vt:lpstr>文書番号：○○</vt:lpstr>
    </vt:vector>
  </TitlesOfParts>
  <Company/>
  <LinksUpToDate>false</LinksUpToDate>
  <CharactersWithSpaces>8948</CharactersWithSpaces>
  <SharedDoc>false</SharedDoc>
  <HLinks>
    <vt:vector size="222" baseType="variant"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_Toc132463759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_Toc132463758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_Toc132463757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_Toc132463756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_Toc132463755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_Toc132463754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_Toc132463753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_Toc132463752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_Toc132463751</vt:lpwstr>
      </vt:variant>
      <vt:variant>
        <vt:i4>1441842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_Toc132463750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_Toc132463749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_Toc132463748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_Toc132463747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_Toc132463746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_Toc132463745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_Toc132463744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_Toc132463743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_Toc132463742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_Toc132463741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_Toc132463740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_Toc132463739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_Toc132463738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_Toc132463737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_Toc132463736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_Toc132463735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_Toc132463734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_Toc132463733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_Toc132463732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_Toc132463731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_Toc132463730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_Toc132463729</vt:lpwstr>
      </vt:variant>
      <vt:variant>
        <vt:i4>6946936</vt:i4>
      </vt:variant>
      <vt:variant>
        <vt:i4>18</vt:i4>
      </vt:variant>
      <vt:variant>
        <vt:i4>0</vt:i4>
      </vt:variant>
      <vt:variant>
        <vt:i4>5</vt:i4>
      </vt:variant>
      <vt:variant>
        <vt:lpwstr>http://www.qa.bs1.fc.nec.co.jp/eng/uml/guide/example_pl/ex_ol01_bd_sequence.html</vt:lpwstr>
      </vt:variant>
      <vt:variant>
        <vt:lpwstr/>
      </vt:variant>
      <vt:variant>
        <vt:i4>2686982</vt:i4>
      </vt:variant>
      <vt:variant>
        <vt:i4>15</vt:i4>
      </vt:variant>
      <vt:variant>
        <vt:i4>0</vt:i4>
      </vt:variant>
      <vt:variant>
        <vt:i4>5</vt:i4>
      </vt:variant>
      <vt:variant>
        <vt:lpwstr>http://www.qa.bs1.fc.nec.co.jp/eng/uml/guide/usecase_description/usecase_description_bd.doc</vt:lpwstr>
      </vt:variant>
      <vt:variant>
        <vt:lpwstr/>
      </vt:variant>
      <vt:variant>
        <vt:i4>7864437</vt:i4>
      </vt:variant>
      <vt:variant>
        <vt:i4>12</vt:i4>
      </vt:variant>
      <vt:variant>
        <vt:i4>0</vt:i4>
      </vt:variant>
      <vt:variant>
        <vt:i4>5</vt:i4>
      </vt:variant>
      <vt:variant>
        <vt:lpwstr>http://www.qa.bs1.fc.nec.co.jp/eng/uml/guide/example_pl/ex_com05_bd_usecasedesc.html</vt:lpwstr>
      </vt:variant>
      <vt:variant>
        <vt:lpwstr/>
      </vt:variant>
      <vt:variant>
        <vt:i4>1114134</vt:i4>
      </vt:variant>
      <vt:variant>
        <vt:i4>9</vt:i4>
      </vt:variant>
      <vt:variant>
        <vt:i4>0</vt:i4>
      </vt:variant>
      <vt:variant>
        <vt:i4>5</vt:i4>
      </vt:variant>
      <vt:variant>
        <vt:lpwstr>http://www.qa.bs1.fc.nec.co.jp/eng/uml/guide/example_pl/ex_com07_bd_class.html</vt:lpwstr>
      </vt:variant>
      <vt:variant>
        <vt:lpwstr/>
      </vt:variant>
      <vt:variant>
        <vt:i4>7078003</vt:i4>
      </vt:variant>
      <vt:variant>
        <vt:i4>6</vt:i4>
      </vt:variant>
      <vt:variant>
        <vt:i4>0</vt:i4>
      </vt:variant>
      <vt:variant>
        <vt:i4>5</vt:i4>
      </vt:variant>
      <vt:variant>
        <vt:lpwstr>http://www.qa.bs1.fc.nec.co.jp/eng/uml/guide/example_pl/ex_com06_bd_usecase.html</vt:lpwstr>
      </vt:variant>
      <vt:variant>
        <vt:lpwstr/>
      </vt:variant>
      <vt:variant>
        <vt:i4>4849755</vt:i4>
      </vt:variant>
      <vt:variant>
        <vt:i4>3</vt:i4>
      </vt:variant>
      <vt:variant>
        <vt:i4>0</vt:i4>
      </vt:variant>
      <vt:variant>
        <vt:i4>5</vt:i4>
      </vt:variant>
      <vt:variant>
        <vt:lpwstr>http://www.qa.bs1.fc.nec.co.jp/eng/uml/guide/usecase/bd.html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文書番号：○○</dc:title>
  <dc:subject/>
  <dc:creator>Windows 用户</dc:creator>
  <cp:keywords/>
  <dc:description/>
  <cp:lastModifiedBy>邵媛媛</cp:lastModifiedBy>
  <cp:revision>115</cp:revision>
  <cp:lastPrinted>2006-03-16T14:20:00Z</cp:lastPrinted>
  <dcterms:created xsi:type="dcterms:W3CDTF">2018-09-12T02:55:00Z</dcterms:created>
  <dcterms:modified xsi:type="dcterms:W3CDTF">2019-04-23T00:39:00Z</dcterms:modified>
</cp:coreProperties>
</file>